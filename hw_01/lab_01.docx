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B4FC7" w14:textId="45D65C0E" w:rsidR="004D36D7" w:rsidRPr="00023D29" w:rsidRDefault="00CE5877" w:rsidP="00D15F89">
      <w:pPr>
        <w:pStyle w:val="afd"/>
        <w:rPr>
          <w:rStyle w:val="LabTitleInstVersred"/>
          <w:color w:val="auto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E122E640B8BE4CA9AD5598A3F8E71F0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FC50CE" w:rsidRPr="00023D29">
            <w:t>Лабораторная работа. Базовая настройка коммутатора</w:t>
          </w:r>
        </w:sdtContent>
      </w:sdt>
      <w:r w:rsidR="00FC50CE" w:rsidRPr="00023D29">
        <w:rPr>
          <w:rStyle w:val="LabTitleInstVersred"/>
          <w:color w:val="auto"/>
        </w:rPr>
        <w:t xml:space="preserve"> </w:t>
      </w:r>
    </w:p>
    <w:p w14:paraId="4B964BF8" w14:textId="77777777" w:rsidR="00787964" w:rsidRPr="00023D29" w:rsidRDefault="00787964" w:rsidP="00787964">
      <w:pPr>
        <w:pStyle w:val="BodyTextL25"/>
      </w:pPr>
    </w:p>
    <w:p w14:paraId="530F06DC" w14:textId="77777777" w:rsidR="00D778DF" w:rsidRPr="00023D29" w:rsidRDefault="00D778DF" w:rsidP="00042EAF">
      <w:pPr>
        <w:pStyle w:val="1"/>
      </w:pPr>
      <w:r w:rsidRPr="00023D29">
        <w:t>Таблица адресации</w:t>
      </w:r>
    </w:p>
    <w:tbl>
      <w:tblPr>
        <w:tblW w:w="1001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."/>
      </w:tblPr>
      <w:tblGrid>
        <w:gridCol w:w="2697"/>
        <w:gridCol w:w="2970"/>
        <w:gridCol w:w="4352"/>
      </w:tblGrid>
      <w:tr w:rsidR="00023D29" w:rsidRPr="00023D29" w14:paraId="1654365B" w14:textId="77777777" w:rsidTr="00A8269C">
        <w:trPr>
          <w:cantSplit/>
          <w:tblHeader/>
          <w:jc w:val="center"/>
        </w:trPr>
        <w:tc>
          <w:tcPr>
            <w:tcW w:w="2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286F8B9" w14:textId="77777777" w:rsidR="000E429B" w:rsidRPr="00023D29" w:rsidRDefault="000E429B" w:rsidP="007B6636">
            <w:pPr>
              <w:pStyle w:val="TableHeading"/>
            </w:pPr>
            <w:r w:rsidRPr="00023D29">
              <w:t>Устройство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0079AC" w14:textId="77777777" w:rsidR="000E429B" w:rsidRPr="00023D29" w:rsidRDefault="000E429B" w:rsidP="007B6636">
            <w:pPr>
              <w:pStyle w:val="TableHeading"/>
            </w:pPr>
            <w:r w:rsidRPr="00023D29">
              <w:t>Интерфейс</w:t>
            </w:r>
          </w:p>
        </w:tc>
        <w:tc>
          <w:tcPr>
            <w:tcW w:w="4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487243" w14:textId="77777777" w:rsidR="000E429B" w:rsidRPr="00023D29" w:rsidRDefault="000E429B" w:rsidP="007B6636">
            <w:pPr>
              <w:pStyle w:val="TableHeading"/>
            </w:pPr>
            <w:r w:rsidRPr="00023D29">
              <w:t>IP-адрес / префикс</w:t>
            </w:r>
          </w:p>
        </w:tc>
      </w:tr>
      <w:tr w:rsidR="00023D29" w:rsidRPr="00023D29" w14:paraId="37911CEA" w14:textId="77777777" w:rsidTr="00023D29">
        <w:trPr>
          <w:cantSplit/>
          <w:jc w:val="center"/>
        </w:trPr>
        <w:tc>
          <w:tcPr>
            <w:tcW w:w="2697" w:type="dxa"/>
            <w:tcBorders>
              <w:bottom w:val="single" w:sz="2" w:space="0" w:color="auto"/>
              <w:right w:val="single" w:sz="4" w:space="0" w:color="auto"/>
            </w:tcBorders>
            <w:vAlign w:val="bottom"/>
          </w:tcPr>
          <w:p w14:paraId="37B5F582" w14:textId="77777777" w:rsidR="000E429B" w:rsidRPr="00023D29" w:rsidRDefault="000E429B" w:rsidP="008B68E7">
            <w:pPr>
              <w:pStyle w:val="TableText"/>
            </w:pPr>
            <w:r w:rsidRPr="00023D29">
              <w:t>S1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2" w:space="0" w:color="auto"/>
            </w:tcBorders>
            <w:vAlign w:val="bottom"/>
          </w:tcPr>
          <w:p w14:paraId="5A985BC2" w14:textId="2D31DCF2" w:rsidR="000E429B" w:rsidRPr="00023D29" w:rsidRDefault="00231A17" w:rsidP="008B68E7">
            <w:pPr>
              <w:pStyle w:val="TableText"/>
            </w:pPr>
            <w:r w:rsidRPr="00023D29">
              <w:t>VLAN 1</w:t>
            </w:r>
          </w:p>
        </w:tc>
        <w:tc>
          <w:tcPr>
            <w:tcW w:w="4352" w:type="dxa"/>
            <w:tcBorders>
              <w:bottom w:val="single" w:sz="2" w:space="0" w:color="auto"/>
            </w:tcBorders>
            <w:vAlign w:val="bottom"/>
          </w:tcPr>
          <w:p w14:paraId="22051205" w14:textId="77777777" w:rsidR="000E429B" w:rsidRPr="00023D29" w:rsidRDefault="000E429B" w:rsidP="008B68E7">
            <w:pPr>
              <w:pStyle w:val="TableText"/>
            </w:pPr>
            <w:r w:rsidRPr="00023D29">
              <w:t>192.168.1.2 /24</w:t>
            </w:r>
          </w:p>
        </w:tc>
      </w:tr>
      <w:tr w:rsidR="00023D29" w:rsidRPr="00023D29" w14:paraId="37DC39F5" w14:textId="77777777" w:rsidTr="00023D29">
        <w:trPr>
          <w:cantSplit/>
          <w:jc w:val="center"/>
        </w:trPr>
        <w:tc>
          <w:tcPr>
            <w:tcW w:w="2697" w:type="dxa"/>
            <w:tcBorders>
              <w:bottom w:val="single" w:sz="4" w:space="0" w:color="auto"/>
            </w:tcBorders>
            <w:vAlign w:val="bottom"/>
          </w:tcPr>
          <w:p w14:paraId="101A9AEC" w14:textId="77777777" w:rsidR="000E429B" w:rsidRPr="00023D29" w:rsidRDefault="000E429B" w:rsidP="008B68E7">
            <w:pPr>
              <w:pStyle w:val="TableText"/>
            </w:pPr>
            <w:r w:rsidRPr="00023D29">
              <w:t>PC-A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bottom"/>
          </w:tcPr>
          <w:p w14:paraId="67B61831" w14:textId="77777777" w:rsidR="000E429B" w:rsidRPr="00023D29" w:rsidRDefault="000E429B" w:rsidP="008B68E7">
            <w:pPr>
              <w:pStyle w:val="TableText"/>
            </w:pPr>
            <w:r w:rsidRPr="00023D29">
              <w:t>NIC</w:t>
            </w:r>
          </w:p>
        </w:tc>
        <w:tc>
          <w:tcPr>
            <w:tcW w:w="4352" w:type="dxa"/>
            <w:tcBorders>
              <w:bottom w:val="single" w:sz="4" w:space="0" w:color="auto"/>
            </w:tcBorders>
            <w:vAlign w:val="bottom"/>
          </w:tcPr>
          <w:p w14:paraId="4FCAF315" w14:textId="77777777" w:rsidR="000E429B" w:rsidRPr="00023D29" w:rsidRDefault="000E429B" w:rsidP="008B68E7">
            <w:pPr>
              <w:pStyle w:val="TableText"/>
            </w:pPr>
            <w:r w:rsidRPr="00023D29">
              <w:t>192.168.1.10 /24</w:t>
            </w:r>
          </w:p>
        </w:tc>
      </w:tr>
    </w:tbl>
    <w:p w14:paraId="4FD66DA8" w14:textId="77777777" w:rsidR="00B65878" w:rsidRPr="00023D29" w:rsidRDefault="00B65878" w:rsidP="00042EAF">
      <w:pPr>
        <w:pStyle w:val="1"/>
      </w:pPr>
      <w:r w:rsidRPr="00023D29">
        <w:t>Задачи</w:t>
      </w:r>
    </w:p>
    <w:p w14:paraId="7039AA6F" w14:textId="68B23DCF" w:rsidR="00B65878" w:rsidRPr="00023D29" w:rsidRDefault="00B65878" w:rsidP="00B65878">
      <w:pPr>
        <w:pStyle w:val="BodyTextL25Bold"/>
      </w:pPr>
      <w:r w:rsidRPr="00023D29">
        <w:t>Часть 1. Провер</w:t>
      </w:r>
      <w:r w:rsidR="004104A3">
        <w:t>ить</w:t>
      </w:r>
      <w:r w:rsidRPr="00023D29">
        <w:t xml:space="preserve"> конфигурации коммутатора по умолчанию</w:t>
      </w:r>
    </w:p>
    <w:p w14:paraId="6F4C4D72" w14:textId="7EA694C5" w:rsidR="00B65878" w:rsidRPr="00023D29" w:rsidRDefault="00B65878" w:rsidP="00B65878">
      <w:pPr>
        <w:pStyle w:val="BodyTextL25Bold"/>
      </w:pPr>
      <w:r w:rsidRPr="00023D29">
        <w:t>Часть 2. Созда</w:t>
      </w:r>
      <w:r w:rsidR="004104A3">
        <w:t>ть</w:t>
      </w:r>
      <w:r w:rsidRPr="00023D29">
        <w:t xml:space="preserve"> сет</w:t>
      </w:r>
      <w:r w:rsidR="004104A3">
        <w:t>ь</w:t>
      </w:r>
      <w:r w:rsidRPr="00023D29">
        <w:t xml:space="preserve"> и настро</w:t>
      </w:r>
      <w:r w:rsidR="004104A3">
        <w:t>ить</w:t>
      </w:r>
      <w:r w:rsidRPr="00023D29">
        <w:t xml:space="preserve"> основны</w:t>
      </w:r>
      <w:r w:rsidR="004104A3">
        <w:t>е параметры устройств</w:t>
      </w:r>
    </w:p>
    <w:p w14:paraId="5D44089F" w14:textId="38C5D852" w:rsidR="00B65878" w:rsidRPr="00023D29" w:rsidRDefault="00B65878" w:rsidP="00B65878">
      <w:pPr>
        <w:pStyle w:val="Bulletlevel1"/>
        <w:spacing w:before="60" w:after="60" w:line="276" w:lineRule="auto"/>
      </w:pPr>
      <w:r w:rsidRPr="00023D29">
        <w:t>Настрой</w:t>
      </w:r>
      <w:r w:rsidR="00817858">
        <w:t>ка</w:t>
      </w:r>
      <w:r w:rsidRPr="00023D29">
        <w:t xml:space="preserve"> базовы</w:t>
      </w:r>
      <w:r w:rsidR="00817858">
        <w:t>х</w:t>
      </w:r>
      <w:r w:rsidRPr="00023D29">
        <w:t xml:space="preserve"> параметр</w:t>
      </w:r>
      <w:r w:rsidR="00817858">
        <w:t>ов</w:t>
      </w:r>
      <w:r w:rsidRPr="00023D29">
        <w:t xml:space="preserve"> коммутатора.</w:t>
      </w:r>
    </w:p>
    <w:p w14:paraId="160B9F7F" w14:textId="5FD949DF" w:rsidR="00B65878" w:rsidRPr="00023D29" w:rsidRDefault="00B65878" w:rsidP="00B65878">
      <w:pPr>
        <w:pStyle w:val="Bulletlevel1"/>
        <w:spacing w:before="60" w:after="60" w:line="276" w:lineRule="auto"/>
      </w:pPr>
      <w:r w:rsidRPr="00023D29">
        <w:t>Настрой</w:t>
      </w:r>
      <w:r w:rsidR="00817858">
        <w:t>ка</w:t>
      </w:r>
      <w:r w:rsidRPr="00023D29">
        <w:t xml:space="preserve"> IP-адрес</w:t>
      </w:r>
      <w:r w:rsidR="00817858">
        <w:t>а</w:t>
      </w:r>
      <w:r w:rsidRPr="00023D29">
        <w:t xml:space="preserve"> для ПК.</w:t>
      </w:r>
    </w:p>
    <w:p w14:paraId="56F2758C" w14:textId="77777777" w:rsidR="00B65878" w:rsidRPr="00023D29" w:rsidRDefault="00B65878" w:rsidP="00B65878">
      <w:pPr>
        <w:pStyle w:val="BodyTextL25Bold"/>
      </w:pPr>
      <w:r w:rsidRPr="00023D29">
        <w:t>Часть 3. Проверка сетевых подключений</w:t>
      </w:r>
    </w:p>
    <w:p w14:paraId="2E944E5B" w14:textId="0A46C0FE" w:rsidR="00B65878" w:rsidRPr="00023D29" w:rsidRDefault="00B65878" w:rsidP="00B65878">
      <w:pPr>
        <w:pStyle w:val="Bulletlevel1"/>
        <w:spacing w:before="60" w:after="60" w:line="276" w:lineRule="auto"/>
      </w:pPr>
      <w:r w:rsidRPr="00023D29">
        <w:t>Отобра</w:t>
      </w:r>
      <w:r w:rsidR="00817858">
        <w:t>жение</w:t>
      </w:r>
      <w:r w:rsidRPr="00023D29">
        <w:t xml:space="preserve"> конфигураци</w:t>
      </w:r>
      <w:r w:rsidR="00817858">
        <w:t>и</w:t>
      </w:r>
      <w:r w:rsidRPr="00023D29">
        <w:t xml:space="preserve"> устройства.</w:t>
      </w:r>
    </w:p>
    <w:p w14:paraId="0A8ED260" w14:textId="309B231B" w:rsidR="00B65878" w:rsidRPr="00023D29" w:rsidRDefault="00817858" w:rsidP="00B65878">
      <w:pPr>
        <w:pStyle w:val="Bulletlevel1"/>
        <w:spacing w:before="60" w:after="60" w:line="276" w:lineRule="auto"/>
      </w:pPr>
      <w:r>
        <w:t xml:space="preserve">Тестирование </w:t>
      </w:r>
      <w:r w:rsidR="00B65878" w:rsidRPr="00023D29">
        <w:t>сквозно</w:t>
      </w:r>
      <w:r>
        <w:t>го</w:t>
      </w:r>
      <w:r w:rsidR="00B65878" w:rsidRPr="00023D29">
        <w:t xml:space="preserve"> соединени</w:t>
      </w:r>
      <w:r>
        <w:t>я</w:t>
      </w:r>
      <w:r w:rsidR="00B65878" w:rsidRPr="00023D29">
        <w:t>.</w:t>
      </w:r>
    </w:p>
    <w:p w14:paraId="24297422" w14:textId="10D93093" w:rsidR="00B65878" w:rsidRDefault="00817858" w:rsidP="00B65878">
      <w:pPr>
        <w:pStyle w:val="Bulletlevel1"/>
        <w:spacing w:before="60" w:after="60" w:line="276" w:lineRule="auto"/>
      </w:pPr>
      <w:r>
        <w:t xml:space="preserve">Тестирование </w:t>
      </w:r>
      <w:r w:rsidR="00B65878" w:rsidRPr="00023D29">
        <w:t xml:space="preserve">возможности удаленного управления с помощью </w:t>
      </w:r>
      <w:proofErr w:type="spellStart"/>
      <w:r w:rsidR="00B65878" w:rsidRPr="00023D29">
        <w:t>Telnet</w:t>
      </w:r>
      <w:proofErr w:type="spellEnd"/>
      <w:r w:rsidR="00B65878" w:rsidRPr="00023D29">
        <w:t>.</w:t>
      </w:r>
    </w:p>
    <w:p w14:paraId="3A239332" w14:textId="77777777" w:rsidR="004104A3" w:rsidRDefault="004104A3" w:rsidP="004104A3">
      <w:pPr>
        <w:pStyle w:val="Bulletlevel1"/>
        <w:numPr>
          <w:ilvl w:val="0"/>
          <w:numId w:val="0"/>
        </w:numPr>
        <w:spacing w:before="60" w:after="60" w:line="276" w:lineRule="auto"/>
      </w:pPr>
    </w:p>
    <w:p w14:paraId="12F5CBDC" w14:textId="681EEC1B" w:rsidR="004104A3" w:rsidRPr="00023D29" w:rsidRDefault="004104A3" w:rsidP="004104A3">
      <w:pPr>
        <w:pStyle w:val="1"/>
      </w:pPr>
      <w:r>
        <w:t>Решение</w:t>
      </w:r>
    </w:p>
    <w:p w14:paraId="3FA1BC1B" w14:textId="77777777" w:rsidR="00B65878" w:rsidRPr="00023D29" w:rsidRDefault="00B65878" w:rsidP="00FA6F53">
      <w:pPr>
        <w:pStyle w:val="2"/>
      </w:pPr>
      <w:r w:rsidRPr="00023D29">
        <w:t>Создание сети и проверка настроек коммутатора по умолчанию</w:t>
      </w:r>
    </w:p>
    <w:p w14:paraId="14FB3460" w14:textId="2B4FBDF2" w:rsidR="00B65878" w:rsidRPr="00023D29" w:rsidRDefault="00B65878" w:rsidP="00B65878">
      <w:pPr>
        <w:pStyle w:val="3"/>
        <w:tabs>
          <w:tab w:val="num" w:pos="864"/>
        </w:tabs>
        <w:ind w:left="864" w:hanging="864"/>
      </w:pPr>
      <w:r w:rsidRPr="00023D29">
        <w:t>Созда</w:t>
      </w:r>
      <w:r w:rsidR="00023D29">
        <w:t>л</w:t>
      </w:r>
      <w:r w:rsidRPr="00023D29">
        <w:t xml:space="preserve"> сеть согласно топологии.</w:t>
      </w:r>
    </w:p>
    <w:p w14:paraId="3F5BCD1A" w14:textId="2CAC7635" w:rsidR="00F76A03" w:rsidRPr="00023D29" w:rsidRDefault="00B65878" w:rsidP="007E1750">
      <w:pPr>
        <w:pStyle w:val="SubStepAlpha"/>
        <w:numPr>
          <w:ilvl w:val="0"/>
          <w:numId w:val="0"/>
        </w:numPr>
        <w:ind w:left="720"/>
      </w:pPr>
      <w:r w:rsidRPr="00023D29">
        <w:t>Подсоедини</w:t>
      </w:r>
      <w:r w:rsidR="00A15832" w:rsidRPr="00023D29">
        <w:t>л</w:t>
      </w:r>
      <w:r w:rsidRPr="00023D29">
        <w:t xml:space="preserve"> консольный кабель, как показано в топологии. На данном этапе кабель </w:t>
      </w:r>
      <w:proofErr w:type="spellStart"/>
      <w:r w:rsidRPr="00023D29">
        <w:t>Ethernet</w:t>
      </w:r>
      <w:proofErr w:type="spellEnd"/>
      <w:r w:rsidRPr="00023D29">
        <w:t xml:space="preserve"> компьютера PC-A</w:t>
      </w:r>
      <w:r w:rsidR="00A15832" w:rsidRPr="00023D29">
        <w:t xml:space="preserve"> не подключал</w:t>
      </w:r>
      <w:r w:rsidRPr="00023D29">
        <w:t>.</w:t>
      </w:r>
    </w:p>
    <w:p w14:paraId="33959D7B" w14:textId="26B36B79" w:rsidR="00B65878" w:rsidRPr="00023D29" w:rsidRDefault="00B65878" w:rsidP="007A0007">
      <w:pPr>
        <w:pStyle w:val="SubStepAlpha"/>
      </w:pPr>
      <w:r w:rsidRPr="00023D29">
        <w:t>Установи</w:t>
      </w:r>
      <w:r w:rsidR="00023D29">
        <w:t>л</w:t>
      </w:r>
      <w:r w:rsidRPr="00023D29">
        <w:t xml:space="preserve"> консольное подключение к коммутатору с компьютера PC-A с помощью </w:t>
      </w:r>
      <w:r w:rsidR="00A15832" w:rsidRPr="00023D29">
        <w:t xml:space="preserve">приложения </w:t>
      </w:r>
      <w:proofErr w:type="spellStart"/>
      <w:r w:rsidRPr="00023D29">
        <w:t>Term</w:t>
      </w:r>
      <w:r w:rsidR="00A15832" w:rsidRPr="00023D29">
        <w:rPr>
          <w:lang w:val="en-US"/>
        </w:rPr>
        <w:t>inal</w:t>
      </w:r>
      <w:proofErr w:type="spellEnd"/>
      <w:r w:rsidRPr="00023D29">
        <w:t>.</w:t>
      </w:r>
    </w:p>
    <w:p w14:paraId="303C4E20" w14:textId="53ADA0FC" w:rsidR="00B65878" w:rsidRPr="00023D29" w:rsidRDefault="00F76A03" w:rsidP="00F76A03">
      <w:pPr>
        <w:pStyle w:val="BodyTextL50"/>
        <w:spacing w:before="0"/>
        <w:jc w:val="both"/>
      </w:pPr>
      <w:r w:rsidRPr="00023D29">
        <w:t xml:space="preserve">Для </w:t>
      </w:r>
      <w:r w:rsidR="00B65878" w:rsidRPr="00023D29">
        <w:t>первоначальной настройки коммутатора</w:t>
      </w:r>
      <w:r w:rsidRPr="00023D29">
        <w:t xml:space="preserve"> нужно использовать консольное подключение в связи с тем, что коммутатор не имеет никаких настроек (в том числе </w:t>
      </w:r>
      <w:r w:rsidRPr="00023D29">
        <w:rPr>
          <w:lang w:val="en-US"/>
        </w:rPr>
        <w:t>IP</w:t>
      </w:r>
      <w:r w:rsidRPr="00023D29">
        <w:t xml:space="preserve">-адреса) и подключиться по нему удаленно, используя </w:t>
      </w:r>
      <w:proofErr w:type="spellStart"/>
      <w:r w:rsidR="00B65878" w:rsidRPr="00023D29">
        <w:t>Telnet</w:t>
      </w:r>
      <w:proofErr w:type="spellEnd"/>
      <w:r w:rsidR="00B65878" w:rsidRPr="00023D29">
        <w:t xml:space="preserve"> или SSH</w:t>
      </w:r>
      <w:r w:rsidRPr="00023D29">
        <w:t xml:space="preserve"> подключение невозможно.</w:t>
      </w:r>
    </w:p>
    <w:p w14:paraId="398CA1B7" w14:textId="5815FCD1" w:rsidR="00B65878" w:rsidRPr="00023D29" w:rsidRDefault="00B65878" w:rsidP="00B65878">
      <w:pPr>
        <w:pStyle w:val="3"/>
      </w:pPr>
      <w:r w:rsidRPr="00023D29">
        <w:t>Провер</w:t>
      </w:r>
      <w:r w:rsidR="00F76A03" w:rsidRPr="00023D29">
        <w:t>ка</w:t>
      </w:r>
      <w:r w:rsidRPr="00023D29">
        <w:t xml:space="preserve"> настройки коммутатора по умолчанию.</w:t>
      </w:r>
    </w:p>
    <w:p w14:paraId="23A6498D" w14:textId="5C409FEB" w:rsidR="00B65878" w:rsidRPr="00023D29" w:rsidRDefault="00F76A03" w:rsidP="00515284">
      <w:pPr>
        <w:pStyle w:val="SubStepAlpha"/>
        <w:spacing w:after="0"/>
      </w:pPr>
      <w:r w:rsidRPr="00023D29">
        <w:t xml:space="preserve">Подключившись к коммутатору с использованием </w:t>
      </w:r>
      <w:r w:rsidR="00B65878" w:rsidRPr="00023D29">
        <w:t xml:space="preserve">программы эмуляции терминала </w:t>
      </w:r>
      <w:r w:rsidRPr="00023D29">
        <w:t xml:space="preserve">получил </w:t>
      </w:r>
      <w:r w:rsidR="00B65878" w:rsidRPr="00023D29">
        <w:t xml:space="preserve">доступ к командной строке пользовательского режима EXEC в виде </w:t>
      </w:r>
      <w:proofErr w:type="spellStart"/>
      <w:r w:rsidR="00B65878" w:rsidRPr="00023D29">
        <w:t>Switch</w:t>
      </w:r>
      <w:proofErr w:type="spellEnd"/>
      <w:r w:rsidR="00B65878" w:rsidRPr="00023D29">
        <w:t>&gt;. Вве</w:t>
      </w:r>
      <w:r w:rsidRPr="00023D29">
        <w:t>л</w:t>
      </w:r>
      <w:r w:rsidR="00B65878" w:rsidRPr="00023D29">
        <w:t xml:space="preserve"> команду </w:t>
      </w:r>
      <w:proofErr w:type="spellStart"/>
      <w:r w:rsidR="00B65878" w:rsidRPr="00023D29">
        <w:rPr>
          <w:b/>
        </w:rPr>
        <w:t>enable</w:t>
      </w:r>
      <w:proofErr w:type="spellEnd"/>
      <w:r w:rsidR="00B65878" w:rsidRPr="00023D29">
        <w:t>, чтобы войти в привилегированный режим EXEC.</w:t>
      </w:r>
    </w:p>
    <w:p w14:paraId="25985C35" w14:textId="4157A99A" w:rsidR="00B65878" w:rsidRPr="00023D29" w:rsidRDefault="00B65878" w:rsidP="00B65878">
      <w:pPr>
        <w:pStyle w:val="BodyTextL50"/>
        <w:rPr>
          <w:szCs w:val="20"/>
        </w:rPr>
      </w:pPr>
      <w:r w:rsidRPr="00023D29">
        <w:t>Обрати</w:t>
      </w:r>
      <w:r w:rsidR="00F76A03" w:rsidRPr="00023D29">
        <w:t>л</w:t>
      </w:r>
      <w:r w:rsidRPr="00023D29">
        <w:t xml:space="preserve"> внимание, что измененная в конфигурации строка отража</w:t>
      </w:r>
      <w:r w:rsidR="00023D29">
        <w:t>е</w:t>
      </w:r>
      <w:r w:rsidRPr="00023D29">
        <w:t>т привилегированный режим EXEC.</w:t>
      </w:r>
    </w:p>
    <w:p w14:paraId="713EB8FE" w14:textId="4E318D47" w:rsidR="00F76A03" w:rsidRPr="00023D29" w:rsidRDefault="00B65878" w:rsidP="00757B94">
      <w:pPr>
        <w:pStyle w:val="BodyTextL50"/>
      </w:pPr>
      <w:r w:rsidRPr="00023D29">
        <w:t>Убеди</w:t>
      </w:r>
      <w:r w:rsidR="00F76A03" w:rsidRPr="00023D29">
        <w:t>лся</w:t>
      </w:r>
      <w:r w:rsidRPr="00023D29">
        <w:t xml:space="preserve">, что на коммутаторе находится пустой файл конфигурации по умолчанию, с помощью команды </w:t>
      </w:r>
      <w:proofErr w:type="spellStart"/>
      <w:r w:rsidRPr="00023D29">
        <w:rPr>
          <w:b/>
          <w:bCs/>
          <w:szCs w:val="20"/>
        </w:rPr>
        <w:t>show</w:t>
      </w:r>
      <w:proofErr w:type="spellEnd"/>
      <w:r w:rsidRPr="00023D29">
        <w:rPr>
          <w:b/>
          <w:bCs/>
          <w:szCs w:val="20"/>
        </w:rPr>
        <w:t xml:space="preserve"> </w:t>
      </w:r>
      <w:proofErr w:type="spellStart"/>
      <w:r w:rsidRPr="00023D29">
        <w:rPr>
          <w:b/>
          <w:bCs/>
          <w:szCs w:val="20"/>
        </w:rPr>
        <w:t>running-config</w:t>
      </w:r>
      <w:proofErr w:type="spellEnd"/>
      <w:r w:rsidRPr="00023D29">
        <w:t xml:space="preserve"> привилегированного </w:t>
      </w:r>
      <w:r w:rsidRPr="00023D29">
        <w:rPr>
          <w:bCs/>
          <w:szCs w:val="20"/>
        </w:rPr>
        <w:t>режима EXEC</w:t>
      </w:r>
      <w:r w:rsidRPr="00023D29">
        <w:t xml:space="preserve">. </w:t>
      </w:r>
      <w:r w:rsidR="00F76A03" w:rsidRPr="00023D29">
        <w:t xml:space="preserve"> </w:t>
      </w:r>
    </w:p>
    <w:p w14:paraId="6C5A40E7" w14:textId="08D3A32E" w:rsidR="00B65878" w:rsidRPr="00023D29" w:rsidRDefault="00B65878" w:rsidP="00EA78F8">
      <w:pPr>
        <w:pStyle w:val="SubStepAlpha"/>
        <w:rPr>
          <w:lang w:val="en-US"/>
        </w:rPr>
      </w:pPr>
      <w:r w:rsidRPr="00023D29">
        <w:t>Изучи</w:t>
      </w:r>
      <w:r w:rsidR="00F76A03" w:rsidRPr="00023D29">
        <w:t>л</w:t>
      </w:r>
      <w:r w:rsidRPr="00023D29">
        <w:rPr>
          <w:lang w:val="en-US"/>
        </w:rPr>
        <w:t xml:space="preserve"> </w:t>
      </w:r>
      <w:r w:rsidRPr="00023D29">
        <w:t>текущий</w:t>
      </w:r>
      <w:r w:rsidRPr="00023D29">
        <w:rPr>
          <w:lang w:val="en-US"/>
        </w:rPr>
        <w:t xml:space="preserve"> </w:t>
      </w:r>
      <w:r w:rsidRPr="00023D29">
        <w:t>файл</w:t>
      </w:r>
      <w:r w:rsidRPr="00023D29">
        <w:rPr>
          <w:lang w:val="en-US"/>
        </w:rPr>
        <w:t xml:space="preserve"> running configuration.</w:t>
      </w:r>
    </w:p>
    <w:p w14:paraId="71B55C18" w14:textId="2E04BDDD" w:rsidR="00EA78F8" w:rsidRPr="00023D29" w:rsidRDefault="00023D29" w:rsidP="00EA78F8">
      <w:pPr>
        <w:pStyle w:val="BodyTextL50"/>
        <w:spacing w:before="0"/>
        <w:rPr>
          <w:szCs w:val="20"/>
        </w:rPr>
      </w:pPr>
      <w:r>
        <w:t>Н</w:t>
      </w:r>
      <w:r w:rsidR="00B65878" w:rsidRPr="00023D29">
        <w:t>а коммутаторе 2960</w:t>
      </w:r>
      <w:r w:rsidR="00F76A03" w:rsidRPr="00023D29">
        <w:t xml:space="preserve"> имеется 24 интерфейса </w:t>
      </w:r>
      <w:proofErr w:type="spellStart"/>
      <w:r w:rsidR="00F76A03" w:rsidRPr="00023D29">
        <w:t>FastEthernet</w:t>
      </w:r>
      <w:proofErr w:type="spellEnd"/>
      <w:r w:rsidR="00F76A03" w:rsidRPr="00023D29">
        <w:t xml:space="preserve"> </w:t>
      </w:r>
    </w:p>
    <w:p w14:paraId="40256A37" w14:textId="70D645CE" w:rsidR="00EA78F8" w:rsidRPr="00023D29" w:rsidRDefault="00023D29" w:rsidP="00B65878">
      <w:pPr>
        <w:pStyle w:val="BodyTextL50"/>
        <w:rPr>
          <w:szCs w:val="20"/>
        </w:rPr>
      </w:pPr>
      <w:r>
        <w:t>Н</w:t>
      </w:r>
      <w:r w:rsidR="00F76A03" w:rsidRPr="00023D29">
        <w:t xml:space="preserve">а коммутаторе 2960 имеется 2 интерфейса </w:t>
      </w:r>
      <w:proofErr w:type="spellStart"/>
      <w:r w:rsidR="00B65878" w:rsidRPr="00023D29">
        <w:t>Gigabit</w:t>
      </w:r>
      <w:proofErr w:type="spellEnd"/>
      <w:r w:rsidR="00B65878" w:rsidRPr="00023D29">
        <w:t xml:space="preserve"> </w:t>
      </w:r>
      <w:proofErr w:type="spellStart"/>
      <w:r w:rsidR="00B65878" w:rsidRPr="00023D29">
        <w:t>Ethernet</w:t>
      </w:r>
      <w:proofErr w:type="spellEnd"/>
      <w:r w:rsidR="00B65878" w:rsidRPr="00023D29">
        <w:t xml:space="preserve"> </w:t>
      </w:r>
    </w:p>
    <w:p w14:paraId="7F2414A7" w14:textId="3EAD7F2E" w:rsidR="00EA78F8" w:rsidRPr="00023D29" w:rsidRDefault="00023D29" w:rsidP="00B65878">
      <w:pPr>
        <w:pStyle w:val="BodyTextL50"/>
        <w:rPr>
          <w:szCs w:val="20"/>
        </w:rPr>
      </w:pPr>
      <w:r>
        <w:t>Д</w:t>
      </w:r>
      <w:r w:rsidR="00B65878" w:rsidRPr="00023D29">
        <w:t xml:space="preserve">иапазон значений, отображаемых в </w:t>
      </w:r>
      <w:proofErr w:type="spellStart"/>
      <w:r w:rsidR="00B65878" w:rsidRPr="00023D29">
        <w:t>vty</w:t>
      </w:r>
      <w:proofErr w:type="spellEnd"/>
      <w:r w:rsidR="00B65878" w:rsidRPr="00023D29">
        <w:t>-линиях</w:t>
      </w:r>
      <w:r w:rsidR="00F76A03" w:rsidRPr="00023D29">
        <w:t>: 0-4 и 5-15. Всего 16 линий.</w:t>
      </w:r>
    </w:p>
    <w:p w14:paraId="3336C330" w14:textId="4C28DF87" w:rsidR="000E5E5C" w:rsidRPr="00023D29" w:rsidRDefault="00F76A03" w:rsidP="00F76A03">
      <w:pPr>
        <w:pStyle w:val="SubStepAlpha"/>
      </w:pPr>
      <w:r w:rsidRPr="00023D29">
        <w:t>Попробовал и</w:t>
      </w:r>
      <w:r w:rsidR="00B65878" w:rsidRPr="00023D29">
        <w:t>зучит</w:t>
      </w:r>
      <w:r w:rsidRPr="00023D29">
        <w:t>ь</w:t>
      </w:r>
      <w:r w:rsidR="00B65878" w:rsidRPr="00023D29">
        <w:t xml:space="preserve"> файл загрузочной конфигурации (</w:t>
      </w:r>
      <w:proofErr w:type="spellStart"/>
      <w:r w:rsidR="00B65878" w:rsidRPr="00023D29">
        <w:t>startup</w:t>
      </w:r>
      <w:proofErr w:type="spellEnd"/>
      <w:r w:rsidR="00B65878" w:rsidRPr="00023D29">
        <w:t xml:space="preserve"> </w:t>
      </w:r>
      <w:proofErr w:type="spellStart"/>
      <w:r w:rsidR="00B65878" w:rsidRPr="00023D29">
        <w:t>configuration</w:t>
      </w:r>
      <w:proofErr w:type="spellEnd"/>
      <w:r w:rsidR="00B65878" w:rsidRPr="00023D29">
        <w:t>), который содержится в энергонезависимом ОЗУ (NVRAM).</w:t>
      </w:r>
      <w:r w:rsidRPr="00023D29">
        <w:t xml:space="preserve"> Получил надпись «</w:t>
      </w:r>
      <w:proofErr w:type="spellStart"/>
      <w:r w:rsidRPr="00023D29">
        <w:rPr>
          <w:b/>
        </w:rPr>
        <w:t>startup-config</w:t>
      </w:r>
      <w:proofErr w:type="spellEnd"/>
      <w:r w:rsidRPr="00023D29">
        <w:rPr>
          <w:b/>
        </w:rPr>
        <w:t xml:space="preserve"> </w:t>
      </w:r>
      <w:proofErr w:type="spellStart"/>
      <w:r w:rsidRPr="00023D29">
        <w:rPr>
          <w:b/>
        </w:rPr>
        <w:t>is</w:t>
      </w:r>
      <w:proofErr w:type="spellEnd"/>
      <w:r w:rsidRPr="00023D29">
        <w:rPr>
          <w:b/>
        </w:rPr>
        <w:t xml:space="preserve"> </w:t>
      </w:r>
      <w:proofErr w:type="spellStart"/>
      <w:r w:rsidRPr="00023D29">
        <w:rPr>
          <w:b/>
        </w:rPr>
        <w:t>not</w:t>
      </w:r>
      <w:proofErr w:type="spellEnd"/>
      <w:r w:rsidRPr="00023D29">
        <w:rPr>
          <w:b/>
        </w:rPr>
        <w:t xml:space="preserve"> </w:t>
      </w:r>
      <w:proofErr w:type="spellStart"/>
      <w:r w:rsidRPr="00023D29">
        <w:rPr>
          <w:b/>
        </w:rPr>
        <w:t>present</w:t>
      </w:r>
      <w:proofErr w:type="spellEnd"/>
      <w:r w:rsidRPr="00023D29">
        <w:t xml:space="preserve">». Данное </w:t>
      </w:r>
      <w:r w:rsidRPr="00023D29">
        <w:lastRenderedPageBreak/>
        <w:t xml:space="preserve">сообщение появилось в связи с тем, что нами не выполнена настройка и, самое главное, сохранение </w:t>
      </w:r>
      <w:r w:rsidR="00D7051D" w:rsidRPr="00023D29">
        <w:t>текущей конфигурации.</w:t>
      </w:r>
    </w:p>
    <w:p w14:paraId="4B13B7D8" w14:textId="3A2F9BE7" w:rsidR="00B65878" w:rsidRPr="00023D29" w:rsidRDefault="00B65878" w:rsidP="00B65878">
      <w:pPr>
        <w:pStyle w:val="SubStepAlpha"/>
        <w:keepNext/>
      </w:pPr>
      <w:bookmarkStart w:id="0" w:name="BM3"/>
      <w:bookmarkEnd w:id="0"/>
      <w:r w:rsidRPr="00023D29">
        <w:t>Изучи</w:t>
      </w:r>
      <w:r w:rsidR="00D7051D" w:rsidRPr="00023D29">
        <w:t>л</w:t>
      </w:r>
      <w:r w:rsidRPr="00023D29">
        <w:t xml:space="preserve"> характеристики SVI для VLAN 1.</w:t>
      </w:r>
    </w:p>
    <w:p w14:paraId="02DDF5A3" w14:textId="1C635156" w:rsidR="000E5E5C" w:rsidRPr="00023D29" w:rsidRDefault="00B65878" w:rsidP="00B65878">
      <w:pPr>
        <w:pStyle w:val="BodyTextL50"/>
        <w:rPr>
          <w:szCs w:val="20"/>
        </w:rPr>
      </w:pPr>
      <w:r w:rsidRPr="00023D29">
        <w:t>IP-адрес сети VLAN 1</w:t>
      </w:r>
      <w:r w:rsidR="00D7051D" w:rsidRPr="00023D29">
        <w:t xml:space="preserve"> не назначен, о чем свидетельствует надпись «</w:t>
      </w:r>
      <w:r w:rsidR="00D7051D" w:rsidRPr="00023D29">
        <w:rPr>
          <w:b/>
          <w:lang w:val="en-US"/>
        </w:rPr>
        <w:t>no</w:t>
      </w:r>
      <w:r w:rsidR="00D7051D" w:rsidRPr="00023D29">
        <w:rPr>
          <w:b/>
        </w:rPr>
        <w:t xml:space="preserve"> </w:t>
      </w:r>
      <w:proofErr w:type="spellStart"/>
      <w:r w:rsidR="00D7051D" w:rsidRPr="00023D29">
        <w:rPr>
          <w:b/>
          <w:lang w:val="en-US"/>
        </w:rPr>
        <w:t>ip</w:t>
      </w:r>
      <w:proofErr w:type="spellEnd"/>
      <w:r w:rsidR="00D7051D" w:rsidRPr="00023D29">
        <w:rPr>
          <w:b/>
        </w:rPr>
        <w:t xml:space="preserve"> </w:t>
      </w:r>
      <w:r w:rsidR="00D7051D" w:rsidRPr="00023D29">
        <w:rPr>
          <w:b/>
          <w:lang w:val="en-US"/>
        </w:rPr>
        <w:t>address</w:t>
      </w:r>
      <w:r w:rsidR="00D7051D" w:rsidRPr="00023D29">
        <w:t>».</w:t>
      </w:r>
    </w:p>
    <w:p w14:paraId="5F20CF63" w14:textId="3072E128" w:rsidR="000E5E5C" w:rsidRPr="00023D29" w:rsidRDefault="00B65878" w:rsidP="00B65878">
      <w:pPr>
        <w:pStyle w:val="BodyTextL50"/>
        <w:rPr>
          <w:szCs w:val="20"/>
        </w:rPr>
      </w:pPr>
      <w:r w:rsidRPr="00023D29">
        <w:t>SVI</w:t>
      </w:r>
      <w:r w:rsidR="00D7051D" w:rsidRPr="00023D29">
        <w:t xml:space="preserve"> </w:t>
      </w:r>
      <w:r w:rsidR="00760209" w:rsidRPr="00023D29">
        <w:t>имеет следующий MAC-адрес</w:t>
      </w:r>
      <w:r w:rsidR="00D7051D" w:rsidRPr="00023D29">
        <w:t>:</w:t>
      </w:r>
      <w:r w:rsidR="00D7051D" w:rsidRPr="00023D29">
        <w:rPr>
          <w:b/>
        </w:rPr>
        <w:t xml:space="preserve"> </w:t>
      </w:r>
      <w:proofErr w:type="gramStart"/>
      <w:r w:rsidR="00D7051D" w:rsidRPr="00023D29">
        <w:rPr>
          <w:b/>
        </w:rPr>
        <w:t>00:60:47:8</w:t>
      </w:r>
      <w:r w:rsidR="00D7051D" w:rsidRPr="00023D29">
        <w:rPr>
          <w:b/>
          <w:lang w:val="en-US"/>
        </w:rPr>
        <w:t>D</w:t>
      </w:r>
      <w:r w:rsidR="00D7051D" w:rsidRPr="00023D29">
        <w:rPr>
          <w:b/>
        </w:rPr>
        <w:t>:2</w:t>
      </w:r>
      <w:r w:rsidR="00D7051D" w:rsidRPr="00023D29">
        <w:rPr>
          <w:b/>
          <w:lang w:val="en-US"/>
        </w:rPr>
        <w:t>E</w:t>
      </w:r>
      <w:proofErr w:type="gramEnd"/>
      <w:r w:rsidR="00D7051D" w:rsidRPr="00023D29">
        <w:rPr>
          <w:b/>
        </w:rPr>
        <w:t>:</w:t>
      </w:r>
      <w:r w:rsidR="00D7051D" w:rsidRPr="00023D29">
        <w:rPr>
          <w:b/>
          <w:lang w:val="en-US"/>
        </w:rPr>
        <w:t>AB</w:t>
      </w:r>
      <w:r w:rsidRPr="00023D29">
        <w:rPr>
          <w:b/>
        </w:rPr>
        <w:t>.</w:t>
      </w:r>
    </w:p>
    <w:p w14:paraId="780A1988" w14:textId="20DF6DEF" w:rsidR="00B65878" w:rsidRPr="00023D29" w:rsidRDefault="00B65878" w:rsidP="00B65878">
      <w:pPr>
        <w:pStyle w:val="BodyTextL50"/>
      </w:pPr>
      <w:r w:rsidRPr="00023D29">
        <w:t>Данный интерфейс</w:t>
      </w:r>
      <w:r w:rsidR="00D7051D" w:rsidRPr="00023D29">
        <w:t xml:space="preserve"> не включен, о чем свидетельствует надпись «</w:t>
      </w:r>
      <w:r w:rsidR="00D7051D" w:rsidRPr="00023D29">
        <w:rPr>
          <w:b/>
          <w:lang w:val="en-US"/>
        </w:rPr>
        <w:t>shutdown</w:t>
      </w:r>
      <w:r w:rsidR="00D7051D" w:rsidRPr="00023D29">
        <w:t>».</w:t>
      </w:r>
    </w:p>
    <w:p w14:paraId="5A8A52CC" w14:textId="05AAA5FD" w:rsidR="00B65878" w:rsidRPr="00023D29" w:rsidRDefault="00D7051D" w:rsidP="00B65878">
      <w:pPr>
        <w:pStyle w:val="SubStepAlpha"/>
        <w:keepNext/>
        <w:rPr>
          <w:szCs w:val="20"/>
        </w:rPr>
      </w:pPr>
      <w:r w:rsidRPr="00023D29">
        <w:t xml:space="preserve">Попробовал </w:t>
      </w:r>
      <w:r w:rsidR="00760209" w:rsidRPr="00023D29">
        <w:t>и</w:t>
      </w:r>
      <w:r w:rsidR="00B65878" w:rsidRPr="00023D29">
        <w:t>зучит</w:t>
      </w:r>
      <w:r w:rsidR="00760209" w:rsidRPr="00023D29">
        <w:t>ь</w:t>
      </w:r>
      <w:r w:rsidR="00B65878" w:rsidRPr="00023D29">
        <w:t xml:space="preserve"> IP-свойства интерфейса SVI сети VLAN 1.</w:t>
      </w:r>
    </w:p>
    <w:p w14:paraId="38A1AA72" w14:textId="6917E3D4" w:rsidR="00B65878" w:rsidRPr="00023D29" w:rsidRDefault="00760209" w:rsidP="006E1D5D">
      <w:pPr>
        <w:pStyle w:val="BodyTextL50"/>
        <w:spacing w:before="0"/>
        <w:rPr>
          <w:szCs w:val="20"/>
        </w:rPr>
      </w:pPr>
      <w:r w:rsidRPr="00023D29">
        <w:t xml:space="preserve">Увидел, что обработка </w:t>
      </w:r>
      <w:r w:rsidRPr="00023D29">
        <w:rPr>
          <w:lang w:val="en-US"/>
        </w:rPr>
        <w:t>IP</w:t>
      </w:r>
      <w:r w:rsidRPr="00023D29">
        <w:t xml:space="preserve"> отключена. Полагаю, что это связано с тем, что адресация не задана, интерфейс отключен.</w:t>
      </w:r>
    </w:p>
    <w:p w14:paraId="21A53367" w14:textId="285AF22A" w:rsidR="00B65878" w:rsidRPr="00023D29" w:rsidRDefault="00B65878" w:rsidP="00B65878">
      <w:pPr>
        <w:pStyle w:val="SubStepAlpha"/>
        <w:keepNext/>
        <w:rPr>
          <w:szCs w:val="20"/>
        </w:rPr>
      </w:pPr>
      <w:r w:rsidRPr="00023D29">
        <w:t>Подсоедини</w:t>
      </w:r>
      <w:r w:rsidR="00760209" w:rsidRPr="00023D29">
        <w:t>л</w:t>
      </w:r>
      <w:r w:rsidRPr="00023D29">
        <w:t xml:space="preserve"> кабель </w:t>
      </w:r>
      <w:proofErr w:type="spellStart"/>
      <w:r w:rsidRPr="00023D29">
        <w:t>Ethernet</w:t>
      </w:r>
      <w:proofErr w:type="spellEnd"/>
      <w:r w:rsidRPr="00023D29">
        <w:t xml:space="preserve"> компьютера PC-A к порту 6 на коммутаторе и изучи</w:t>
      </w:r>
      <w:r w:rsidR="00760209" w:rsidRPr="00023D29">
        <w:t>л</w:t>
      </w:r>
      <w:r w:rsidRPr="00023D29">
        <w:t xml:space="preserve"> IP-свойства интерфейса SVI сети VLAN 1. </w:t>
      </w:r>
    </w:p>
    <w:p w14:paraId="4408FF10" w14:textId="0FC6EC93" w:rsidR="00760209" w:rsidRPr="00023D29" w:rsidRDefault="00760209" w:rsidP="00760209">
      <w:pPr>
        <w:pStyle w:val="SubStepAlpha"/>
        <w:keepNext/>
        <w:numPr>
          <w:ilvl w:val="0"/>
          <w:numId w:val="0"/>
        </w:numPr>
        <w:ind w:left="720"/>
        <w:rPr>
          <w:szCs w:val="20"/>
        </w:rPr>
      </w:pPr>
      <w:r w:rsidRPr="00023D29">
        <w:t>Ничего не изменилось. Полагаю, что по причине, указанной выше.</w:t>
      </w:r>
    </w:p>
    <w:p w14:paraId="01487323" w14:textId="48D264B0" w:rsidR="0076736B" w:rsidRPr="00023D29" w:rsidRDefault="00B65878" w:rsidP="00023D29">
      <w:pPr>
        <w:pStyle w:val="SubStepAlpha"/>
        <w:keepNext/>
      </w:pPr>
      <w:r w:rsidRPr="00023D29">
        <w:t>Изучи</w:t>
      </w:r>
      <w:r w:rsidR="00760209" w:rsidRPr="00023D29">
        <w:t>л</w:t>
      </w:r>
      <w:r w:rsidRPr="00023D29">
        <w:t xml:space="preserve"> сведения о версии ОС </w:t>
      </w:r>
      <w:proofErr w:type="spellStart"/>
      <w:r w:rsidRPr="00023D29">
        <w:t>Cisco</w:t>
      </w:r>
      <w:proofErr w:type="spellEnd"/>
      <w:r w:rsidRPr="00023D29">
        <w:t xml:space="preserve"> IOS</w:t>
      </w:r>
      <w:r w:rsidR="00023D29">
        <w:t xml:space="preserve"> на коммутаторе</w:t>
      </w:r>
      <w:r w:rsidR="0076736B" w:rsidRPr="00023D29">
        <w:t>:</w:t>
      </w:r>
    </w:p>
    <w:p w14:paraId="5375C481" w14:textId="51C76C16" w:rsidR="0076736B" w:rsidRPr="00023D29" w:rsidRDefault="00760209" w:rsidP="0076736B">
      <w:pPr>
        <w:pStyle w:val="BodyTextL50"/>
        <w:spacing w:before="0"/>
        <w:rPr>
          <w:b/>
        </w:rPr>
      </w:pPr>
      <w:r w:rsidRPr="00023D29">
        <w:t xml:space="preserve">Коммутатор работает под </w:t>
      </w:r>
      <w:r w:rsidR="00B65878" w:rsidRPr="00023D29">
        <w:t xml:space="preserve">управлением ОС </w:t>
      </w:r>
      <w:proofErr w:type="spellStart"/>
      <w:r w:rsidR="00B65878" w:rsidRPr="00023D29">
        <w:t>Cisco</w:t>
      </w:r>
      <w:proofErr w:type="spellEnd"/>
      <w:r w:rsidR="00B65878" w:rsidRPr="00023D29">
        <w:t xml:space="preserve"> IOS </w:t>
      </w:r>
      <w:r w:rsidRPr="00023D29">
        <w:t xml:space="preserve">версии </w:t>
      </w:r>
      <w:r w:rsidRPr="00023D29">
        <w:rPr>
          <w:b/>
        </w:rPr>
        <w:t>15.0(</w:t>
      </w:r>
      <w:proofErr w:type="gramStart"/>
      <w:r w:rsidRPr="00023D29">
        <w:rPr>
          <w:b/>
        </w:rPr>
        <w:t>2)SE</w:t>
      </w:r>
      <w:proofErr w:type="gramEnd"/>
      <w:r w:rsidRPr="00023D29">
        <w:rPr>
          <w:b/>
        </w:rPr>
        <w:t>4</w:t>
      </w:r>
    </w:p>
    <w:p w14:paraId="53463C63" w14:textId="023204B4" w:rsidR="00B65878" w:rsidRPr="00023D29" w:rsidRDefault="00760209" w:rsidP="00B65878">
      <w:pPr>
        <w:pStyle w:val="BodyTextL50"/>
        <w:rPr>
          <w:b/>
        </w:rPr>
      </w:pPr>
      <w:r w:rsidRPr="00023D29">
        <w:t xml:space="preserve">Файл образа системы называется </w:t>
      </w:r>
      <w:r w:rsidRPr="00023D29">
        <w:rPr>
          <w:b/>
        </w:rPr>
        <w:t>2960-lanbasek9-mz.150-2.SE4.bin</w:t>
      </w:r>
    </w:p>
    <w:p w14:paraId="4A9CFCCF" w14:textId="28AB615C" w:rsidR="00E07B7D" w:rsidRPr="00023D29" w:rsidRDefault="00760209" w:rsidP="00B65878">
      <w:pPr>
        <w:pStyle w:val="BodyTextL50"/>
        <w:rPr>
          <w:b/>
        </w:rPr>
      </w:pPr>
      <w:r w:rsidRPr="00023D29">
        <w:t xml:space="preserve">Базовый MAC-адрес, назначенный коммутатору </w:t>
      </w:r>
      <w:proofErr w:type="gramStart"/>
      <w:r w:rsidRPr="00023D29">
        <w:rPr>
          <w:b/>
        </w:rPr>
        <w:t>00:60:47:8D:2E</w:t>
      </w:r>
      <w:proofErr w:type="gramEnd"/>
      <w:r w:rsidRPr="00023D29">
        <w:rPr>
          <w:b/>
        </w:rPr>
        <w:t>:AB</w:t>
      </w:r>
    </w:p>
    <w:p w14:paraId="6FCFD5D1" w14:textId="489FD7CD" w:rsidR="00E07B7D" w:rsidRPr="00023D29" w:rsidRDefault="00B65878" w:rsidP="00023D29">
      <w:pPr>
        <w:pStyle w:val="SubStepAlpha"/>
        <w:keepNext/>
        <w:rPr>
          <w:b/>
        </w:rPr>
      </w:pPr>
      <w:r w:rsidRPr="00023D29">
        <w:t>Изучи</w:t>
      </w:r>
      <w:r w:rsidR="00760209" w:rsidRPr="00023D29">
        <w:t>л</w:t>
      </w:r>
      <w:r w:rsidRPr="00023D29">
        <w:t xml:space="preserve"> свойства по умолчанию интерфейса </w:t>
      </w:r>
      <w:proofErr w:type="spellStart"/>
      <w:r w:rsidRPr="00023D29">
        <w:t>FastEthernet</w:t>
      </w:r>
      <w:proofErr w:type="spellEnd"/>
      <w:r w:rsidRPr="00023D29">
        <w:t>, который используется компьютером PC-A</w:t>
      </w:r>
      <w:r w:rsidR="00760209" w:rsidRPr="00023D29">
        <w:t xml:space="preserve"> используя команду </w:t>
      </w:r>
      <w:r w:rsidRPr="00023D29">
        <w:rPr>
          <w:b/>
          <w:lang w:val="en-US"/>
        </w:rPr>
        <w:t>show</w:t>
      </w:r>
      <w:r w:rsidRPr="00023D29">
        <w:rPr>
          <w:b/>
        </w:rPr>
        <w:t xml:space="preserve"> </w:t>
      </w:r>
      <w:r w:rsidRPr="00023D29">
        <w:rPr>
          <w:b/>
          <w:lang w:val="en-US"/>
        </w:rPr>
        <w:t>interface</w:t>
      </w:r>
      <w:r w:rsidRPr="00023D29">
        <w:rPr>
          <w:b/>
        </w:rPr>
        <w:t xml:space="preserve"> </w:t>
      </w:r>
      <w:r w:rsidRPr="00023D29">
        <w:rPr>
          <w:b/>
          <w:lang w:val="en-US"/>
        </w:rPr>
        <w:t>f</w:t>
      </w:r>
      <w:r w:rsidRPr="00023D29">
        <w:rPr>
          <w:b/>
        </w:rPr>
        <w:t>0/6</w:t>
      </w:r>
      <w:r w:rsidR="00E07B7D" w:rsidRPr="00023D29">
        <w:t>:</w:t>
      </w:r>
    </w:p>
    <w:p w14:paraId="134AA9FE" w14:textId="2300334C" w:rsidR="00E07B7D" w:rsidRPr="00023D29" w:rsidRDefault="00760209" w:rsidP="00E07B7D">
      <w:pPr>
        <w:pStyle w:val="BodyTextL50"/>
        <w:tabs>
          <w:tab w:val="right" w:pos="10080"/>
        </w:tabs>
        <w:spacing w:before="0"/>
        <w:rPr>
          <w:szCs w:val="20"/>
        </w:rPr>
      </w:pPr>
      <w:r w:rsidRPr="00023D29">
        <w:t>Интерфейс включен.</w:t>
      </w:r>
    </w:p>
    <w:p w14:paraId="750B678F" w14:textId="00FA38F0" w:rsidR="00B65878" w:rsidRPr="00023D29" w:rsidRDefault="00B65878" w:rsidP="00B65878">
      <w:pPr>
        <w:pStyle w:val="BodyTextL50"/>
      </w:pPr>
      <w:r w:rsidRPr="00023D29">
        <w:t>Что нужно сд</w:t>
      </w:r>
      <w:r w:rsidR="00800403" w:rsidRPr="00023D29">
        <w:t>елать, чтобы включить интерфейс: ничего – он включен. Подключили кабель и всё «Ок»</w:t>
      </w:r>
    </w:p>
    <w:p w14:paraId="49D5461F" w14:textId="11F8BDA5" w:rsidR="00E07B7D" w:rsidRPr="00023D29" w:rsidRDefault="00800403" w:rsidP="00B65878">
      <w:pPr>
        <w:pStyle w:val="BodyTextL50"/>
      </w:pPr>
      <w:r w:rsidRPr="00023D29">
        <w:t xml:space="preserve">Какой MAC-адрес у интерфейса: </w:t>
      </w:r>
      <w:proofErr w:type="gramStart"/>
      <w:r w:rsidRPr="00023D29">
        <w:rPr>
          <w:b/>
        </w:rPr>
        <w:t>00:02:17:04:73:06</w:t>
      </w:r>
      <w:proofErr w:type="gramEnd"/>
    </w:p>
    <w:p w14:paraId="019E1475" w14:textId="3D0E44EB" w:rsidR="00E07B7D" w:rsidRPr="00023D29" w:rsidRDefault="00B65878" w:rsidP="00B65878">
      <w:pPr>
        <w:pStyle w:val="BodyTextL50"/>
        <w:rPr>
          <w:b/>
        </w:rPr>
      </w:pPr>
      <w:r w:rsidRPr="00023D29">
        <w:t>Какие настройки скорости</w:t>
      </w:r>
      <w:r w:rsidR="00800403" w:rsidRPr="00023D29">
        <w:t xml:space="preserve"> и дуплекса заданы в интерфейсе: </w:t>
      </w:r>
      <w:r w:rsidR="00800403" w:rsidRPr="00023D29">
        <w:rPr>
          <w:b/>
          <w:lang w:val="en-US"/>
        </w:rPr>
        <w:t>Full</w:t>
      </w:r>
      <w:r w:rsidR="00800403" w:rsidRPr="00023D29">
        <w:rPr>
          <w:b/>
        </w:rPr>
        <w:t>-</w:t>
      </w:r>
      <w:r w:rsidR="00800403" w:rsidRPr="00023D29">
        <w:rPr>
          <w:b/>
          <w:lang w:val="en-US"/>
        </w:rPr>
        <w:t>duplex</w:t>
      </w:r>
      <w:r w:rsidR="00800403" w:rsidRPr="00023D29">
        <w:rPr>
          <w:b/>
        </w:rPr>
        <w:t>, 100</w:t>
      </w:r>
      <w:r w:rsidR="00800403" w:rsidRPr="00023D29">
        <w:rPr>
          <w:b/>
          <w:lang w:val="en-US"/>
        </w:rPr>
        <w:t>Mb</w:t>
      </w:r>
      <w:r w:rsidR="00800403" w:rsidRPr="00023D29">
        <w:rPr>
          <w:b/>
        </w:rPr>
        <w:t>/</w:t>
      </w:r>
      <w:r w:rsidR="00800403" w:rsidRPr="00023D29">
        <w:rPr>
          <w:b/>
          <w:lang w:val="en-US"/>
        </w:rPr>
        <w:t>s</w:t>
      </w:r>
    </w:p>
    <w:p w14:paraId="475A932E" w14:textId="6D395B21" w:rsidR="00B65878" w:rsidRPr="00023D29" w:rsidRDefault="00B65878" w:rsidP="00B65878">
      <w:pPr>
        <w:pStyle w:val="SubStepAlpha"/>
        <w:keepNext/>
        <w:rPr>
          <w:szCs w:val="20"/>
        </w:rPr>
      </w:pPr>
      <w:r w:rsidRPr="00023D29">
        <w:t>Изучи</w:t>
      </w:r>
      <w:r w:rsidR="00800403" w:rsidRPr="00023D29">
        <w:t>л</w:t>
      </w:r>
      <w:r w:rsidRPr="00023D29">
        <w:t xml:space="preserve"> параметры сети VLAN по умолчанию на коммутаторе.</w:t>
      </w:r>
    </w:p>
    <w:p w14:paraId="004163F6" w14:textId="656E6A43" w:rsidR="00E07B7D" w:rsidRPr="00023D29" w:rsidRDefault="00B65878" w:rsidP="00E07B7D">
      <w:pPr>
        <w:pStyle w:val="BodyTextL50"/>
        <w:spacing w:before="0"/>
        <w:rPr>
          <w:szCs w:val="20"/>
        </w:rPr>
      </w:pPr>
      <w:r w:rsidRPr="00023D29">
        <w:t>Какое имя при</w:t>
      </w:r>
      <w:r w:rsidR="00800403" w:rsidRPr="00023D29">
        <w:t xml:space="preserve">своено сети VLAN 1 по умолчанию: </w:t>
      </w:r>
      <w:r w:rsidR="00800403" w:rsidRPr="00023D29">
        <w:rPr>
          <w:b/>
          <w:lang w:val="en-US"/>
        </w:rPr>
        <w:t>default</w:t>
      </w:r>
    </w:p>
    <w:p w14:paraId="62020402" w14:textId="130E26DB" w:rsidR="00B65878" w:rsidRPr="00023D29" w:rsidRDefault="00B65878" w:rsidP="00B65878">
      <w:pPr>
        <w:pStyle w:val="BodyTextL50"/>
      </w:pPr>
      <w:r w:rsidRPr="00023D29">
        <w:t>Какие порты расположены в сети VLAN 1</w:t>
      </w:r>
      <w:r w:rsidR="00800403" w:rsidRPr="00023D29">
        <w:t>: все порты коммутатора.</w:t>
      </w:r>
    </w:p>
    <w:p w14:paraId="0B4E9077" w14:textId="2BEF78CD" w:rsidR="00E07B7D" w:rsidRPr="00023D29" w:rsidRDefault="00B65878" w:rsidP="00B65878">
      <w:pPr>
        <w:pStyle w:val="BodyTextL50"/>
        <w:rPr>
          <w:szCs w:val="20"/>
        </w:rPr>
      </w:pPr>
      <w:r w:rsidRPr="00023D29">
        <w:t>Активна ли сеть VLAN 1</w:t>
      </w:r>
      <w:r w:rsidR="00800403" w:rsidRPr="00023D29">
        <w:t>: активна</w:t>
      </w:r>
    </w:p>
    <w:p w14:paraId="4171710A" w14:textId="0198B858" w:rsidR="00E07B7D" w:rsidRPr="00023D29" w:rsidRDefault="00B65878" w:rsidP="00B65878">
      <w:pPr>
        <w:pStyle w:val="BodyTextL50"/>
      </w:pPr>
      <w:r w:rsidRPr="00023D29">
        <w:t>К какому типу сетей VLA</w:t>
      </w:r>
      <w:r w:rsidR="00800403" w:rsidRPr="00023D29">
        <w:t xml:space="preserve">N принадлежит VLAN по умолчанию: </w:t>
      </w:r>
      <w:r w:rsidR="00800403" w:rsidRPr="00023D29">
        <w:rPr>
          <w:rFonts w:cs="Arial"/>
          <w:shd w:val="clear" w:color="auto" w:fill="FFFFFF"/>
          <w:lang w:val="en-US"/>
        </w:rPr>
        <w:t>Native</w:t>
      </w:r>
      <w:r w:rsidR="00800403" w:rsidRPr="00023D29">
        <w:rPr>
          <w:rFonts w:cs="Arial"/>
          <w:shd w:val="clear" w:color="auto" w:fill="FFFFFF"/>
        </w:rPr>
        <w:t xml:space="preserve"> </w:t>
      </w:r>
      <w:r w:rsidR="00800403" w:rsidRPr="00023D29">
        <w:rPr>
          <w:rFonts w:cs="Arial"/>
          <w:shd w:val="clear" w:color="auto" w:fill="FFFFFF"/>
          <w:lang w:val="en-US"/>
        </w:rPr>
        <w:t>VLAN</w:t>
      </w:r>
    </w:p>
    <w:p w14:paraId="5AA20311" w14:textId="141A548A" w:rsidR="00B65878" w:rsidRPr="00023D29" w:rsidRDefault="00B65878" w:rsidP="00B65878">
      <w:pPr>
        <w:pStyle w:val="SubStepAlpha"/>
        <w:keepNext/>
        <w:rPr>
          <w:szCs w:val="20"/>
        </w:rPr>
      </w:pPr>
      <w:r w:rsidRPr="00023D29">
        <w:t>Изучи</w:t>
      </w:r>
      <w:r w:rsidR="00800403" w:rsidRPr="00023D29">
        <w:t>л</w:t>
      </w:r>
      <w:r w:rsidRPr="00023D29">
        <w:t xml:space="preserve"> </w:t>
      </w:r>
      <w:proofErr w:type="spellStart"/>
      <w:r w:rsidRPr="00023D29">
        <w:t>флеш</w:t>
      </w:r>
      <w:proofErr w:type="spellEnd"/>
      <w:r w:rsidRPr="00023D29">
        <w:t>-память.</w:t>
      </w:r>
    </w:p>
    <w:p w14:paraId="145C99DE" w14:textId="7277CA7B" w:rsidR="00B65878" w:rsidRPr="00023D29" w:rsidRDefault="00B65878" w:rsidP="00B65878">
      <w:pPr>
        <w:pStyle w:val="BodyTextL50"/>
      </w:pPr>
      <w:r w:rsidRPr="00023D29">
        <w:t>Выполни</w:t>
      </w:r>
      <w:r w:rsidR="00800403" w:rsidRPr="00023D29">
        <w:t>л</w:t>
      </w:r>
      <w:r w:rsidRPr="00023D29">
        <w:t xml:space="preserve"> команд</w:t>
      </w:r>
      <w:r w:rsidR="00800403" w:rsidRPr="00023D29">
        <w:t xml:space="preserve">у </w:t>
      </w:r>
      <w:r w:rsidR="00800403" w:rsidRPr="00023D29">
        <w:rPr>
          <w:b/>
          <w:lang w:val="en-US"/>
        </w:rPr>
        <w:t>show</w:t>
      </w:r>
      <w:r w:rsidR="00800403" w:rsidRPr="00023D29">
        <w:rPr>
          <w:b/>
        </w:rPr>
        <w:t xml:space="preserve"> </w:t>
      </w:r>
      <w:r w:rsidR="00800403" w:rsidRPr="00023D29">
        <w:rPr>
          <w:b/>
          <w:lang w:val="en-US"/>
        </w:rPr>
        <w:t>flash</w:t>
      </w:r>
      <w:r w:rsidRPr="00023D29">
        <w:t xml:space="preserve">, чтобы изучить содержимое </w:t>
      </w:r>
      <w:proofErr w:type="spellStart"/>
      <w:r w:rsidRPr="00023D29">
        <w:t>флеш</w:t>
      </w:r>
      <w:proofErr w:type="spellEnd"/>
      <w:r w:rsidRPr="00023D29">
        <w:t>-каталога.</w:t>
      </w:r>
    </w:p>
    <w:p w14:paraId="742F870B" w14:textId="2AA01F72" w:rsidR="00E07B7D" w:rsidRPr="00023D29" w:rsidRDefault="00B65878" w:rsidP="00E07B7D">
      <w:pPr>
        <w:pStyle w:val="BodyTextL50"/>
        <w:spacing w:before="0"/>
        <w:rPr>
          <w:szCs w:val="20"/>
        </w:rPr>
      </w:pPr>
      <w:r w:rsidRPr="00023D29">
        <w:t>Какое</w:t>
      </w:r>
      <w:r w:rsidR="00800403" w:rsidRPr="00023D29">
        <w:t xml:space="preserve"> имя присвоено образу </w:t>
      </w:r>
      <w:proofErr w:type="spellStart"/>
      <w:r w:rsidR="00800403" w:rsidRPr="00023D29">
        <w:t>Cisco</w:t>
      </w:r>
      <w:proofErr w:type="spellEnd"/>
      <w:r w:rsidR="00800403" w:rsidRPr="00023D29">
        <w:t xml:space="preserve"> IOS: </w:t>
      </w:r>
      <w:r w:rsidR="00800403" w:rsidRPr="00023D29">
        <w:rPr>
          <w:b/>
        </w:rPr>
        <w:t>2960-lanbasek9-mz.150-2.SE4</w:t>
      </w:r>
    </w:p>
    <w:p w14:paraId="62E8CB70" w14:textId="77777777" w:rsidR="00B65878" w:rsidRPr="00023D29" w:rsidRDefault="00B65878" w:rsidP="00FA6F53">
      <w:pPr>
        <w:pStyle w:val="2"/>
      </w:pPr>
      <w:r w:rsidRPr="00023D29">
        <w:t>Настройка базовых параметров сетевых устройств</w:t>
      </w:r>
    </w:p>
    <w:p w14:paraId="5B6B521A" w14:textId="4E62F185" w:rsidR="00B65878" w:rsidRPr="00023D29" w:rsidRDefault="00B65878" w:rsidP="00B65878">
      <w:pPr>
        <w:pStyle w:val="3"/>
      </w:pPr>
      <w:r w:rsidRPr="00023D29">
        <w:t>Настрой</w:t>
      </w:r>
      <w:r w:rsidR="00800403" w:rsidRPr="00023D29">
        <w:t>ка</w:t>
      </w:r>
      <w:r w:rsidRPr="00023D29">
        <w:t xml:space="preserve"> базовые параметры коммутатора.</w:t>
      </w:r>
    </w:p>
    <w:p w14:paraId="3F39A7DB" w14:textId="0BEA6BB3" w:rsidR="00B65878" w:rsidRPr="00023D29" w:rsidRDefault="00B65878" w:rsidP="00B65878">
      <w:pPr>
        <w:pStyle w:val="SubStepAlpha"/>
      </w:pPr>
      <w:r w:rsidRPr="00023D29">
        <w:t xml:space="preserve">В режиме глобальной конфигурации </w:t>
      </w:r>
      <w:r w:rsidR="00800403" w:rsidRPr="00023D29">
        <w:t>задал</w:t>
      </w:r>
      <w:r w:rsidRPr="00023D29">
        <w:t xml:space="preserve"> следующие </w:t>
      </w:r>
      <w:r w:rsidR="00800403" w:rsidRPr="00023D29">
        <w:t>базовые параметры конфигурации:</w:t>
      </w:r>
      <w:r w:rsidRPr="00023D29">
        <w:t xml:space="preserve"> </w:t>
      </w:r>
    </w:p>
    <w:p w14:paraId="3B325A6A" w14:textId="451D1FB1" w:rsidR="00800403" w:rsidRPr="00023D29" w:rsidRDefault="00800403" w:rsidP="00B65878">
      <w:pPr>
        <w:pStyle w:val="CMDOutput"/>
      </w:pPr>
      <w:r w:rsidRPr="00023D29">
        <w:t xml:space="preserve">Отключение трансляции системных сообщений в консоли: </w:t>
      </w:r>
      <w:proofErr w:type="spellStart"/>
      <w:r w:rsidRPr="00E16D11">
        <w:rPr>
          <w:b/>
        </w:rPr>
        <w:t>logging</w:t>
      </w:r>
      <w:proofErr w:type="spellEnd"/>
      <w:r w:rsidRPr="00E16D11">
        <w:rPr>
          <w:b/>
        </w:rPr>
        <w:t xml:space="preserve"> </w:t>
      </w:r>
      <w:proofErr w:type="spellStart"/>
      <w:r w:rsidRPr="00E16D11">
        <w:rPr>
          <w:b/>
        </w:rPr>
        <w:t>synchronous</w:t>
      </w:r>
      <w:proofErr w:type="spellEnd"/>
    </w:p>
    <w:p w14:paraId="21E9526E" w14:textId="264E2EAA" w:rsidR="00B65878" w:rsidRPr="00023D29" w:rsidRDefault="00800403" w:rsidP="00B65878">
      <w:pPr>
        <w:pStyle w:val="CMDOutput"/>
        <w:rPr>
          <w:lang w:val="en-US"/>
        </w:rPr>
      </w:pPr>
      <w:proofErr w:type="spellStart"/>
      <w:r w:rsidRPr="00023D29">
        <w:rPr>
          <w:lang w:val="en-US"/>
        </w:rPr>
        <w:t>Запрет</w:t>
      </w:r>
      <w:proofErr w:type="spellEnd"/>
      <w:r w:rsidRPr="00023D29">
        <w:rPr>
          <w:lang w:val="en-US"/>
        </w:rPr>
        <w:t xml:space="preserve"> </w:t>
      </w:r>
      <w:proofErr w:type="spellStart"/>
      <w:r w:rsidRPr="00023D29">
        <w:rPr>
          <w:lang w:val="en-US"/>
        </w:rPr>
        <w:t>трансляции</w:t>
      </w:r>
      <w:proofErr w:type="spellEnd"/>
      <w:r w:rsidRPr="00023D29">
        <w:rPr>
          <w:lang w:val="en-US"/>
        </w:rPr>
        <w:t xml:space="preserve"> </w:t>
      </w:r>
      <w:proofErr w:type="spellStart"/>
      <w:r w:rsidRPr="00023D29">
        <w:rPr>
          <w:lang w:val="en-US"/>
        </w:rPr>
        <w:t>имён</w:t>
      </w:r>
      <w:proofErr w:type="spellEnd"/>
      <w:r w:rsidRPr="00023D29">
        <w:rPr>
          <w:lang w:val="en-US"/>
        </w:rPr>
        <w:t xml:space="preserve"> DNS: </w:t>
      </w:r>
      <w:r w:rsidR="00B65878" w:rsidRPr="00E16D11">
        <w:rPr>
          <w:b/>
          <w:lang w:val="en-US"/>
        </w:rPr>
        <w:t xml:space="preserve">no </w:t>
      </w:r>
      <w:proofErr w:type="spellStart"/>
      <w:r w:rsidR="00B65878" w:rsidRPr="00E16D11">
        <w:rPr>
          <w:b/>
          <w:lang w:val="en-US"/>
        </w:rPr>
        <w:t>ip</w:t>
      </w:r>
      <w:proofErr w:type="spellEnd"/>
      <w:r w:rsidR="00B65878" w:rsidRPr="00E16D11">
        <w:rPr>
          <w:b/>
          <w:lang w:val="en-US"/>
        </w:rPr>
        <w:t xml:space="preserve"> domain-lookup</w:t>
      </w:r>
    </w:p>
    <w:p w14:paraId="0F0BFF96" w14:textId="52D9C1B0" w:rsidR="00B65878" w:rsidRPr="00023D29" w:rsidRDefault="00800403" w:rsidP="00B65878">
      <w:pPr>
        <w:pStyle w:val="CMDOutput"/>
      </w:pPr>
      <w:r w:rsidRPr="00023D29">
        <w:t xml:space="preserve">Указание «уникального» имени для коммутатора: </w:t>
      </w:r>
      <w:r w:rsidR="00B65878" w:rsidRPr="00E16D11">
        <w:rPr>
          <w:b/>
          <w:lang w:val="en-US"/>
        </w:rPr>
        <w:t>hostname</w:t>
      </w:r>
      <w:r w:rsidR="00B65878" w:rsidRPr="00E16D11">
        <w:rPr>
          <w:b/>
        </w:rPr>
        <w:t xml:space="preserve"> </w:t>
      </w:r>
      <w:r w:rsidR="00B65878" w:rsidRPr="00E16D11">
        <w:rPr>
          <w:b/>
          <w:lang w:val="en-US"/>
        </w:rPr>
        <w:t>S</w:t>
      </w:r>
      <w:r w:rsidR="00B65878" w:rsidRPr="00E16D11">
        <w:rPr>
          <w:b/>
        </w:rPr>
        <w:t>1</w:t>
      </w:r>
    </w:p>
    <w:p w14:paraId="5A58C4C1" w14:textId="13F0E987" w:rsidR="00B65878" w:rsidRPr="00023D29" w:rsidRDefault="00800403" w:rsidP="00B65878">
      <w:pPr>
        <w:pStyle w:val="CMDOutput"/>
      </w:pPr>
      <w:r w:rsidRPr="00023D29">
        <w:t xml:space="preserve">Включение шифрования паролей: </w:t>
      </w:r>
      <w:r w:rsidR="00B65878" w:rsidRPr="00E16D11">
        <w:rPr>
          <w:b/>
          <w:lang w:val="en-US"/>
        </w:rPr>
        <w:t>service</w:t>
      </w:r>
      <w:r w:rsidR="00B65878" w:rsidRPr="00E16D11">
        <w:rPr>
          <w:b/>
        </w:rPr>
        <w:t xml:space="preserve"> </w:t>
      </w:r>
      <w:r w:rsidR="00B65878" w:rsidRPr="00E16D11">
        <w:rPr>
          <w:b/>
          <w:lang w:val="en-US"/>
        </w:rPr>
        <w:t>password</w:t>
      </w:r>
      <w:r w:rsidR="00B65878" w:rsidRPr="00E16D11">
        <w:rPr>
          <w:b/>
        </w:rPr>
        <w:t>-</w:t>
      </w:r>
      <w:r w:rsidR="00B65878" w:rsidRPr="00E16D11">
        <w:rPr>
          <w:b/>
          <w:lang w:val="en-US"/>
        </w:rPr>
        <w:t>encryption</w:t>
      </w:r>
    </w:p>
    <w:p w14:paraId="1A8100D9" w14:textId="12FD6795" w:rsidR="00B65878" w:rsidRPr="00E16D11" w:rsidRDefault="00800403" w:rsidP="00B65878">
      <w:pPr>
        <w:pStyle w:val="CMDOutput"/>
        <w:rPr>
          <w:b/>
        </w:rPr>
      </w:pPr>
      <w:r w:rsidRPr="00023D29">
        <w:t>Установка пароля</w:t>
      </w:r>
      <w:r w:rsidR="0070709A" w:rsidRPr="00023D29">
        <w:t xml:space="preserve"> «</w:t>
      </w:r>
      <w:r w:rsidR="0070709A" w:rsidRPr="00023D29">
        <w:rPr>
          <w:b/>
          <w:lang w:val="en-US"/>
        </w:rPr>
        <w:t>class</w:t>
      </w:r>
      <w:r w:rsidR="0070709A" w:rsidRPr="00023D29">
        <w:t>»</w:t>
      </w:r>
      <w:r w:rsidRPr="00023D29">
        <w:t xml:space="preserve"> на вход в </w:t>
      </w:r>
      <w:proofErr w:type="spellStart"/>
      <w:r w:rsidRPr="00023D29">
        <w:t>привелигированный</w:t>
      </w:r>
      <w:proofErr w:type="spellEnd"/>
      <w:r w:rsidRPr="00023D29">
        <w:t xml:space="preserve"> режим: </w:t>
      </w:r>
      <w:r w:rsidR="00B65878" w:rsidRPr="00E16D11">
        <w:rPr>
          <w:b/>
          <w:lang w:val="en-US"/>
        </w:rPr>
        <w:t>enable</w:t>
      </w:r>
      <w:r w:rsidR="00B65878" w:rsidRPr="00E16D11">
        <w:rPr>
          <w:b/>
        </w:rPr>
        <w:t xml:space="preserve"> </w:t>
      </w:r>
      <w:r w:rsidR="00B65878" w:rsidRPr="00E16D11">
        <w:rPr>
          <w:b/>
          <w:lang w:val="en-US"/>
        </w:rPr>
        <w:t>secret</w:t>
      </w:r>
      <w:r w:rsidR="00B65878" w:rsidRPr="00E16D11">
        <w:rPr>
          <w:b/>
        </w:rPr>
        <w:t xml:space="preserve"> </w:t>
      </w:r>
      <w:r w:rsidR="00B65878" w:rsidRPr="00E16D11">
        <w:rPr>
          <w:b/>
          <w:lang w:val="en-US"/>
        </w:rPr>
        <w:t>class</w:t>
      </w:r>
    </w:p>
    <w:p w14:paraId="620A4B6A" w14:textId="747E9234" w:rsidR="00B65878" w:rsidRPr="00E16D11" w:rsidRDefault="0070709A" w:rsidP="00B65878">
      <w:pPr>
        <w:pStyle w:val="CMDOutput"/>
        <w:rPr>
          <w:b/>
        </w:rPr>
      </w:pPr>
      <w:r w:rsidRPr="00023D29">
        <w:t xml:space="preserve">Настройка баннерного сообщения: </w:t>
      </w:r>
      <w:r w:rsidR="00B65878" w:rsidRPr="00E16D11">
        <w:rPr>
          <w:b/>
          <w:lang w:val="en-US"/>
        </w:rPr>
        <w:t>banner</w:t>
      </w:r>
      <w:r w:rsidR="00B65878" w:rsidRPr="00E16D11">
        <w:rPr>
          <w:b/>
        </w:rPr>
        <w:t xml:space="preserve"> </w:t>
      </w:r>
      <w:proofErr w:type="spellStart"/>
      <w:r w:rsidR="00B65878" w:rsidRPr="00E16D11">
        <w:rPr>
          <w:b/>
          <w:lang w:val="en-US"/>
        </w:rPr>
        <w:t>motd</w:t>
      </w:r>
      <w:proofErr w:type="spellEnd"/>
      <w:r w:rsidR="00B65878" w:rsidRPr="00E16D11">
        <w:rPr>
          <w:b/>
        </w:rPr>
        <w:t xml:space="preserve"> #</w:t>
      </w:r>
    </w:p>
    <w:p w14:paraId="3FFBFF65" w14:textId="77777777" w:rsidR="00B65878" w:rsidRPr="00E16D11" w:rsidRDefault="00B65878" w:rsidP="00B65878">
      <w:pPr>
        <w:pStyle w:val="CMDOutput"/>
        <w:rPr>
          <w:b/>
        </w:rPr>
      </w:pPr>
      <w:r w:rsidRPr="00E16D11">
        <w:rPr>
          <w:b/>
          <w:lang w:val="en-US"/>
        </w:rPr>
        <w:t xml:space="preserve">Unauthorized access </w:t>
      </w:r>
      <w:proofErr w:type="gramStart"/>
      <w:r w:rsidRPr="00E16D11">
        <w:rPr>
          <w:b/>
          <w:lang w:val="en-US"/>
        </w:rPr>
        <w:t>is strictly prohibited</w:t>
      </w:r>
      <w:proofErr w:type="gramEnd"/>
      <w:r w:rsidRPr="00E16D11">
        <w:rPr>
          <w:b/>
          <w:lang w:val="en-US"/>
        </w:rPr>
        <w:t xml:space="preserve">. </w:t>
      </w:r>
      <w:r w:rsidRPr="00E16D11">
        <w:rPr>
          <w:b/>
        </w:rPr>
        <w:t>#</w:t>
      </w:r>
    </w:p>
    <w:p w14:paraId="7E9A7BCC" w14:textId="77777777" w:rsidR="0070709A" w:rsidRPr="00023D29" w:rsidRDefault="00B65878" w:rsidP="00B65878">
      <w:pPr>
        <w:pStyle w:val="SubStepAlpha"/>
        <w:keepNext/>
      </w:pPr>
      <w:r w:rsidRPr="00023D29">
        <w:lastRenderedPageBreak/>
        <w:t>Назнач</w:t>
      </w:r>
      <w:r w:rsidR="0070709A" w:rsidRPr="00023D29">
        <w:t>ил</w:t>
      </w:r>
      <w:r w:rsidRPr="00023D29">
        <w:t xml:space="preserve"> IP-адрес интерфейсу SVI на коммутаторе.</w:t>
      </w:r>
    </w:p>
    <w:p w14:paraId="511B7A70" w14:textId="72CC3010" w:rsidR="0070709A" w:rsidRPr="00E16D11" w:rsidRDefault="0070709A" w:rsidP="0070709A">
      <w:pPr>
        <w:pStyle w:val="SubStepAlpha"/>
        <w:keepNext/>
        <w:numPr>
          <w:ilvl w:val="0"/>
          <w:numId w:val="0"/>
        </w:numPr>
        <w:ind w:left="720"/>
        <w:rPr>
          <w:rFonts w:ascii="Courier New" w:hAnsi="Courier New" w:cs="Courier New"/>
          <w:b/>
          <w:lang w:val="en-US"/>
        </w:rPr>
      </w:pPr>
      <w:proofErr w:type="gramStart"/>
      <w:r w:rsidRPr="00E16D11">
        <w:rPr>
          <w:rFonts w:ascii="Courier New" w:hAnsi="Courier New" w:cs="Courier New"/>
          <w:lang w:val="en-US"/>
        </w:rPr>
        <w:t>S1(</w:t>
      </w:r>
      <w:proofErr w:type="spellStart"/>
      <w:proofErr w:type="gramEnd"/>
      <w:r w:rsidRPr="00E16D11">
        <w:rPr>
          <w:rFonts w:ascii="Courier New" w:hAnsi="Courier New" w:cs="Courier New"/>
          <w:lang w:val="en-US"/>
        </w:rPr>
        <w:t>config</w:t>
      </w:r>
      <w:proofErr w:type="spellEnd"/>
      <w:r w:rsidRPr="00E16D11">
        <w:rPr>
          <w:rFonts w:ascii="Courier New" w:hAnsi="Courier New" w:cs="Courier New"/>
          <w:lang w:val="en-US"/>
        </w:rPr>
        <w:t xml:space="preserve">)# </w:t>
      </w:r>
      <w:r w:rsidRPr="00E16D11">
        <w:rPr>
          <w:rFonts w:ascii="Courier New" w:hAnsi="Courier New" w:cs="Courier New"/>
          <w:b/>
          <w:lang w:val="en-US"/>
        </w:rPr>
        <w:t xml:space="preserve">interface </w:t>
      </w:r>
      <w:proofErr w:type="spellStart"/>
      <w:r w:rsidRPr="00E16D11">
        <w:rPr>
          <w:rFonts w:ascii="Courier New" w:hAnsi="Courier New" w:cs="Courier New"/>
          <w:b/>
          <w:lang w:val="en-US"/>
        </w:rPr>
        <w:t>vlan</w:t>
      </w:r>
      <w:proofErr w:type="spellEnd"/>
      <w:r w:rsidRPr="00E16D11">
        <w:rPr>
          <w:rFonts w:ascii="Courier New" w:hAnsi="Courier New" w:cs="Courier New"/>
          <w:b/>
          <w:lang w:val="en-US"/>
        </w:rPr>
        <w:t xml:space="preserve"> 1</w:t>
      </w:r>
    </w:p>
    <w:p w14:paraId="6D1BB9F4" w14:textId="1E5CD694" w:rsidR="0070709A" w:rsidRPr="00E16D11" w:rsidRDefault="0070709A" w:rsidP="0070709A">
      <w:pPr>
        <w:pStyle w:val="SubStepAlpha"/>
        <w:keepNext/>
        <w:numPr>
          <w:ilvl w:val="0"/>
          <w:numId w:val="0"/>
        </w:numPr>
        <w:ind w:left="720"/>
        <w:rPr>
          <w:rFonts w:ascii="Courier New" w:hAnsi="Courier New" w:cs="Courier New"/>
          <w:b/>
          <w:lang w:val="en-US"/>
        </w:rPr>
      </w:pPr>
      <w:proofErr w:type="gramStart"/>
      <w:r w:rsidRPr="00E16D11">
        <w:rPr>
          <w:rFonts w:ascii="Courier New" w:hAnsi="Courier New" w:cs="Courier New"/>
          <w:lang w:val="en-US"/>
        </w:rPr>
        <w:t>S1(</w:t>
      </w:r>
      <w:proofErr w:type="spellStart"/>
      <w:proofErr w:type="gramEnd"/>
      <w:r w:rsidRPr="00E16D11">
        <w:rPr>
          <w:rFonts w:ascii="Courier New" w:hAnsi="Courier New" w:cs="Courier New"/>
          <w:lang w:val="en-US"/>
        </w:rPr>
        <w:t>config</w:t>
      </w:r>
      <w:proofErr w:type="spellEnd"/>
      <w:r w:rsidRPr="00E16D11">
        <w:rPr>
          <w:rFonts w:ascii="Courier New" w:hAnsi="Courier New" w:cs="Courier New"/>
          <w:lang w:val="en-US"/>
        </w:rPr>
        <w:t xml:space="preserve">-if)# </w:t>
      </w:r>
      <w:proofErr w:type="spellStart"/>
      <w:r w:rsidRPr="00E16D11">
        <w:rPr>
          <w:rFonts w:ascii="Courier New" w:hAnsi="Courier New" w:cs="Courier New"/>
          <w:b/>
          <w:lang w:val="en-US"/>
        </w:rPr>
        <w:t>ip</w:t>
      </w:r>
      <w:proofErr w:type="spellEnd"/>
      <w:r w:rsidRPr="00E16D11">
        <w:rPr>
          <w:rFonts w:ascii="Courier New" w:hAnsi="Courier New" w:cs="Courier New"/>
          <w:b/>
          <w:lang w:val="en-US"/>
        </w:rPr>
        <w:t xml:space="preserve"> address 192.168.1.2 255.255.255.0</w:t>
      </w:r>
      <w:r w:rsidR="00B65878" w:rsidRPr="00E16D11">
        <w:rPr>
          <w:rFonts w:ascii="Courier New" w:hAnsi="Courier New" w:cs="Courier New"/>
          <w:b/>
          <w:lang w:val="en-US"/>
        </w:rPr>
        <w:t xml:space="preserve"> </w:t>
      </w:r>
    </w:p>
    <w:p w14:paraId="065F1D62" w14:textId="33956BD8" w:rsidR="002B754B" w:rsidRPr="00E16D11" w:rsidRDefault="002B754B" w:rsidP="0070709A">
      <w:pPr>
        <w:pStyle w:val="SubStepAlpha"/>
        <w:keepNext/>
        <w:numPr>
          <w:ilvl w:val="0"/>
          <w:numId w:val="0"/>
        </w:numPr>
        <w:ind w:left="720"/>
        <w:rPr>
          <w:rFonts w:ascii="Courier New" w:hAnsi="Courier New" w:cs="Courier New"/>
          <w:lang w:val="en-US"/>
        </w:rPr>
      </w:pPr>
      <w:proofErr w:type="gramStart"/>
      <w:r w:rsidRPr="00E16D11">
        <w:rPr>
          <w:rFonts w:ascii="Courier New" w:hAnsi="Courier New" w:cs="Courier New"/>
          <w:lang w:val="en-US"/>
        </w:rPr>
        <w:t>S1(</w:t>
      </w:r>
      <w:proofErr w:type="spellStart"/>
      <w:proofErr w:type="gramEnd"/>
      <w:r w:rsidRPr="00E16D11">
        <w:rPr>
          <w:rFonts w:ascii="Courier New" w:hAnsi="Courier New" w:cs="Courier New"/>
          <w:lang w:val="en-US"/>
        </w:rPr>
        <w:t>config</w:t>
      </w:r>
      <w:proofErr w:type="spellEnd"/>
      <w:r w:rsidRPr="00E16D11">
        <w:rPr>
          <w:rFonts w:ascii="Courier New" w:hAnsi="Courier New" w:cs="Courier New"/>
          <w:lang w:val="en-US"/>
        </w:rPr>
        <w:t xml:space="preserve">-if)# </w:t>
      </w:r>
      <w:r w:rsidRPr="00E16D11">
        <w:rPr>
          <w:rFonts w:ascii="Courier New" w:hAnsi="Courier New" w:cs="Courier New"/>
          <w:b/>
          <w:lang w:val="en-US"/>
        </w:rPr>
        <w:t>no shutdown</w:t>
      </w:r>
    </w:p>
    <w:p w14:paraId="3326C5F1" w14:textId="6AED4AB4" w:rsidR="00B65878" w:rsidRPr="00023D29" w:rsidRDefault="00B65878" w:rsidP="00FC4C69">
      <w:pPr>
        <w:pStyle w:val="SubStepAlpha"/>
      </w:pPr>
      <w:r w:rsidRPr="00023D29">
        <w:t>Доступ через порт консоли ограничи</w:t>
      </w:r>
      <w:r w:rsidR="0070709A" w:rsidRPr="00023D29">
        <w:t>л</w:t>
      </w:r>
      <w:r w:rsidRPr="00023D29">
        <w:t xml:space="preserve"> с помощью пароля. Использу</w:t>
      </w:r>
      <w:r w:rsidR="0070709A" w:rsidRPr="00023D29">
        <w:t>я</w:t>
      </w:r>
      <w:r w:rsidRPr="00023D29">
        <w:t xml:space="preserve"> </w:t>
      </w:r>
      <w:proofErr w:type="spellStart"/>
      <w:r w:rsidR="00B6224A" w:rsidRPr="00023D29">
        <w:rPr>
          <w:b/>
        </w:rPr>
        <w:t>cisco</w:t>
      </w:r>
      <w:proofErr w:type="spellEnd"/>
      <w:r w:rsidRPr="00023D29">
        <w:t xml:space="preserve"> в качестве пароля для входа в консоль в этом задании. </w:t>
      </w:r>
      <w:r w:rsidR="002B754B">
        <w:t>И включил доступ по паролю командой</w:t>
      </w:r>
      <w:r w:rsidR="00E16D11" w:rsidRPr="00E16D11">
        <w:t xml:space="preserve"> </w:t>
      </w:r>
      <w:r w:rsidR="00E16D11">
        <w:rPr>
          <w:b/>
          <w:lang w:val="en-US"/>
        </w:rPr>
        <w:t>login</w:t>
      </w:r>
      <w:r w:rsidR="00E16D11" w:rsidRPr="00E16D11">
        <w:rPr>
          <w:b/>
        </w:rPr>
        <w:t>.</w:t>
      </w:r>
      <w:r w:rsidR="002B754B">
        <w:t xml:space="preserve"> </w:t>
      </w:r>
    </w:p>
    <w:p w14:paraId="71847654" w14:textId="0A4B01AD" w:rsidR="00B65878" w:rsidRPr="00757B94" w:rsidRDefault="00B65878" w:rsidP="00B6224A">
      <w:pPr>
        <w:pStyle w:val="CMD"/>
        <w:rPr>
          <w:b/>
          <w:lang w:val="en-US"/>
        </w:rPr>
      </w:pPr>
      <w:proofErr w:type="gramStart"/>
      <w:r w:rsidRPr="00023D29">
        <w:rPr>
          <w:lang w:val="en-US"/>
        </w:rPr>
        <w:t>S</w:t>
      </w:r>
      <w:r w:rsidRPr="00757B94">
        <w:rPr>
          <w:lang w:val="en-US"/>
        </w:rPr>
        <w:t>1(</w:t>
      </w:r>
      <w:proofErr w:type="spellStart"/>
      <w:proofErr w:type="gramEnd"/>
      <w:r w:rsidRPr="00023D29">
        <w:rPr>
          <w:lang w:val="en-US"/>
        </w:rPr>
        <w:t>config</w:t>
      </w:r>
      <w:proofErr w:type="spellEnd"/>
      <w:r w:rsidRPr="00757B94">
        <w:rPr>
          <w:lang w:val="en-US"/>
        </w:rPr>
        <w:t xml:space="preserve">)# </w:t>
      </w:r>
      <w:r w:rsidRPr="00023D29">
        <w:rPr>
          <w:b/>
          <w:lang w:val="en-US"/>
        </w:rPr>
        <w:t>line</w:t>
      </w:r>
      <w:r w:rsidRPr="00757B94">
        <w:rPr>
          <w:b/>
          <w:lang w:val="en-US"/>
        </w:rPr>
        <w:t xml:space="preserve"> </w:t>
      </w:r>
      <w:r w:rsidRPr="00023D29">
        <w:rPr>
          <w:b/>
          <w:lang w:val="en-US"/>
        </w:rPr>
        <w:t>con</w:t>
      </w:r>
      <w:r w:rsidRPr="00757B94">
        <w:rPr>
          <w:b/>
          <w:lang w:val="en-US"/>
        </w:rPr>
        <w:t xml:space="preserve"> 0</w:t>
      </w:r>
    </w:p>
    <w:p w14:paraId="69ACF1DD" w14:textId="2977C4F8" w:rsidR="00B6224A" w:rsidRPr="00757B94" w:rsidRDefault="00B6224A" w:rsidP="00B6224A">
      <w:pPr>
        <w:pStyle w:val="CMD"/>
        <w:rPr>
          <w:b/>
          <w:lang w:val="en-US"/>
        </w:rPr>
      </w:pPr>
      <w:proofErr w:type="gramStart"/>
      <w:r w:rsidRPr="00023D29">
        <w:rPr>
          <w:lang w:val="en-US"/>
        </w:rPr>
        <w:t>S</w:t>
      </w:r>
      <w:r w:rsidRPr="00757B94">
        <w:rPr>
          <w:lang w:val="en-US"/>
        </w:rPr>
        <w:t>1(</w:t>
      </w:r>
      <w:proofErr w:type="spellStart"/>
      <w:proofErr w:type="gramEnd"/>
      <w:r w:rsidRPr="00023D29">
        <w:rPr>
          <w:lang w:val="en-US"/>
        </w:rPr>
        <w:t>config</w:t>
      </w:r>
      <w:proofErr w:type="spellEnd"/>
      <w:r w:rsidRPr="00757B94">
        <w:rPr>
          <w:lang w:val="en-US"/>
        </w:rPr>
        <w:t>-</w:t>
      </w:r>
      <w:r w:rsidRPr="00023D29">
        <w:rPr>
          <w:lang w:val="en-US"/>
        </w:rPr>
        <w:t>line</w:t>
      </w:r>
      <w:r w:rsidRPr="00757B94">
        <w:rPr>
          <w:lang w:val="en-US"/>
        </w:rPr>
        <w:t>)#</w:t>
      </w:r>
      <w:r w:rsidRPr="00757B94">
        <w:rPr>
          <w:b/>
          <w:lang w:val="en-US"/>
        </w:rPr>
        <w:t xml:space="preserve"> </w:t>
      </w:r>
      <w:r w:rsidR="0070709A" w:rsidRPr="00023D29">
        <w:rPr>
          <w:b/>
          <w:lang w:val="en-US"/>
        </w:rPr>
        <w:t>password</w:t>
      </w:r>
      <w:r w:rsidR="0070709A" w:rsidRPr="00757B94">
        <w:rPr>
          <w:b/>
          <w:lang w:val="en-US"/>
        </w:rPr>
        <w:t xml:space="preserve"> </w:t>
      </w:r>
      <w:r w:rsidR="0070709A" w:rsidRPr="00023D29">
        <w:rPr>
          <w:b/>
          <w:lang w:val="en-US"/>
        </w:rPr>
        <w:t>cisco</w:t>
      </w:r>
    </w:p>
    <w:p w14:paraId="045241E9" w14:textId="24F4D22E" w:rsidR="002B754B" w:rsidRPr="00E16D11" w:rsidRDefault="002B754B" w:rsidP="00B6224A">
      <w:pPr>
        <w:pStyle w:val="CMD"/>
        <w:rPr>
          <w:b/>
        </w:rPr>
      </w:pPr>
      <w:proofErr w:type="gramStart"/>
      <w:r w:rsidRPr="00023D29">
        <w:rPr>
          <w:lang w:val="en-US"/>
        </w:rPr>
        <w:t>S</w:t>
      </w:r>
      <w:r w:rsidRPr="00E16D11">
        <w:t>1(</w:t>
      </w:r>
      <w:proofErr w:type="spellStart"/>
      <w:proofErr w:type="gramEnd"/>
      <w:r w:rsidRPr="00023D29">
        <w:rPr>
          <w:lang w:val="en-US"/>
        </w:rPr>
        <w:t>config</w:t>
      </w:r>
      <w:proofErr w:type="spellEnd"/>
      <w:r w:rsidRPr="00E16D11">
        <w:t>-</w:t>
      </w:r>
      <w:r w:rsidRPr="00023D29">
        <w:rPr>
          <w:lang w:val="en-US"/>
        </w:rPr>
        <w:t>line</w:t>
      </w:r>
      <w:r w:rsidRPr="00E16D11">
        <w:t>)#</w:t>
      </w:r>
      <w:r w:rsidRPr="00E16D11">
        <w:rPr>
          <w:b/>
        </w:rPr>
        <w:t xml:space="preserve"> </w:t>
      </w:r>
      <w:r>
        <w:rPr>
          <w:b/>
          <w:lang w:val="en-US"/>
        </w:rPr>
        <w:t>login</w:t>
      </w:r>
    </w:p>
    <w:p w14:paraId="631288AA" w14:textId="08A2820A" w:rsidR="00B65878" w:rsidRPr="00023D29" w:rsidRDefault="00B65878" w:rsidP="00B65878">
      <w:pPr>
        <w:pStyle w:val="SubStepAlpha"/>
        <w:keepNext/>
      </w:pPr>
      <w:r w:rsidRPr="00023D29">
        <w:t>Настро</w:t>
      </w:r>
      <w:r w:rsidR="0070709A" w:rsidRPr="00023D29">
        <w:t>ил</w:t>
      </w:r>
      <w:r w:rsidRPr="00023D29">
        <w:t xml:space="preserve"> каналы виртуального соединения для удаленного управления (</w:t>
      </w:r>
      <w:proofErr w:type="spellStart"/>
      <w:r w:rsidRPr="00023D29">
        <w:t>vty</w:t>
      </w:r>
      <w:proofErr w:type="spellEnd"/>
      <w:r w:rsidRPr="00023D29">
        <w:t xml:space="preserve">), чтобы коммутатор разрешил доступ через </w:t>
      </w:r>
      <w:proofErr w:type="spellStart"/>
      <w:r w:rsidRPr="00023D29">
        <w:t>Telnet</w:t>
      </w:r>
      <w:proofErr w:type="spellEnd"/>
      <w:r w:rsidRPr="00023D29">
        <w:t xml:space="preserve">. </w:t>
      </w:r>
    </w:p>
    <w:p w14:paraId="222AA003" w14:textId="0A51EF05" w:rsidR="0070709A" w:rsidRPr="00E16D11" w:rsidRDefault="00E16D11" w:rsidP="0070709A">
      <w:pPr>
        <w:pStyle w:val="SubStepAlpha"/>
        <w:keepNext/>
        <w:numPr>
          <w:ilvl w:val="0"/>
          <w:numId w:val="0"/>
        </w:numPr>
        <w:ind w:left="720"/>
        <w:rPr>
          <w:rFonts w:ascii="Courier New" w:hAnsi="Courier New" w:cs="Courier New"/>
          <w:lang w:val="en-US"/>
        </w:rPr>
      </w:pPr>
      <w:proofErr w:type="gramStart"/>
      <w:r w:rsidRPr="00E16D11">
        <w:rPr>
          <w:rFonts w:ascii="Courier New" w:hAnsi="Courier New" w:cs="Courier New"/>
          <w:lang w:val="en-US"/>
        </w:rPr>
        <w:t>S1(</w:t>
      </w:r>
      <w:proofErr w:type="spellStart"/>
      <w:proofErr w:type="gramEnd"/>
      <w:r w:rsidRPr="00E16D11">
        <w:rPr>
          <w:rFonts w:ascii="Courier New" w:hAnsi="Courier New" w:cs="Courier New"/>
          <w:lang w:val="en-US"/>
        </w:rPr>
        <w:t>config</w:t>
      </w:r>
      <w:proofErr w:type="spellEnd"/>
      <w:r w:rsidRPr="00E16D11">
        <w:rPr>
          <w:rFonts w:ascii="Courier New" w:hAnsi="Courier New" w:cs="Courier New"/>
          <w:lang w:val="en-US"/>
        </w:rPr>
        <w:t xml:space="preserve">) </w:t>
      </w:r>
      <w:r w:rsidR="0070709A" w:rsidRPr="00E16D11">
        <w:rPr>
          <w:rFonts w:ascii="Courier New" w:hAnsi="Courier New" w:cs="Courier New"/>
          <w:lang w:val="en-US"/>
        </w:rPr>
        <w:t>#</w:t>
      </w:r>
      <w:r w:rsidRPr="00E16D11">
        <w:rPr>
          <w:rFonts w:ascii="Courier New" w:hAnsi="Courier New" w:cs="Courier New"/>
          <w:lang w:val="en-US"/>
        </w:rPr>
        <w:t xml:space="preserve"> </w:t>
      </w:r>
      <w:r w:rsidR="0070709A" w:rsidRPr="00E16D11">
        <w:rPr>
          <w:rFonts w:ascii="Courier New" w:hAnsi="Courier New" w:cs="Courier New"/>
          <w:b/>
          <w:lang w:val="en-US"/>
        </w:rPr>
        <w:t xml:space="preserve">line </w:t>
      </w:r>
      <w:proofErr w:type="spellStart"/>
      <w:r w:rsidR="0070709A" w:rsidRPr="00E16D11">
        <w:rPr>
          <w:rFonts w:ascii="Courier New" w:hAnsi="Courier New" w:cs="Courier New"/>
          <w:b/>
          <w:lang w:val="en-US"/>
        </w:rPr>
        <w:t>vty</w:t>
      </w:r>
      <w:proofErr w:type="spellEnd"/>
      <w:r w:rsidR="0070709A" w:rsidRPr="00E16D11">
        <w:rPr>
          <w:rFonts w:ascii="Courier New" w:hAnsi="Courier New" w:cs="Courier New"/>
          <w:b/>
          <w:lang w:val="en-US"/>
        </w:rPr>
        <w:t xml:space="preserve"> 0 4</w:t>
      </w:r>
    </w:p>
    <w:p w14:paraId="584954BA" w14:textId="4AC025AF" w:rsidR="0070709A" w:rsidRPr="00E16D11" w:rsidRDefault="00E16D11" w:rsidP="0070709A">
      <w:pPr>
        <w:pStyle w:val="SubStepAlpha"/>
        <w:keepNext/>
        <w:numPr>
          <w:ilvl w:val="0"/>
          <w:numId w:val="0"/>
        </w:numPr>
        <w:ind w:left="720"/>
        <w:rPr>
          <w:rFonts w:ascii="Courier New" w:hAnsi="Courier New" w:cs="Courier New"/>
          <w:lang w:val="en-US"/>
        </w:rPr>
      </w:pPr>
      <w:proofErr w:type="gramStart"/>
      <w:r w:rsidRPr="00E16D11">
        <w:rPr>
          <w:rFonts w:ascii="Courier New" w:hAnsi="Courier New" w:cs="Courier New"/>
          <w:lang w:val="en-US"/>
        </w:rPr>
        <w:t>S1(</w:t>
      </w:r>
      <w:proofErr w:type="spellStart"/>
      <w:proofErr w:type="gramEnd"/>
      <w:r w:rsidRPr="00E16D11">
        <w:rPr>
          <w:rFonts w:ascii="Courier New" w:hAnsi="Courier New" w:cs="Courier New"/>
          <w:lang w:val="en-US"/>
        </w:rPr>
        <w:t>config</w:t>
      </w:r>
      <w:proofErr w:type="spellEnd"/>
      <w:r w:rsidR="0070709A" w:rsidRPr="00E16D11">
        <w:rPr>
          <w:rFonts w:ascii="Courier New" w:hAnsi="Courier New" w:cs="Courier New"/>
          <w:lang w:val="en-US"/>
        </w:rPr>
        <w:t>-line)#</w:t>
      </w:r>
      <w:r w:rsidRPr="00E16D11">
        <w:rPr>
          <w:rFonts w:ascii="Courier New" w:hAnsi="Courier New" w:cs="Courier New"/>
          <w:b/>
          <w:lang w:val="en-US"/>
        </w:rPr>
        <w:t xml:space="preserve"> password cisco</w:t>
      </w:r>
    </w:p>
    <w:p w14:paraId="718F5208" w14:textId="1860579C" w:rsidR="00DD6FA1" w:rsidRPr="00757B94" w:rsidRDefault="0070709A" w:rsidP="00023D29">
      <w:pPr>
        <w:pStyle w:val="SubStepAlpha"/>
        <w:keepNext/>
        <w:numPr>
          <w:ilvl w:val="0"/>
          <w:numId w:val="0"/>
        </w:numPr>
        <w:ind w:left="720"/>
        <w:rPr>
          <w:rFonts w:ascii="Courier New" w:hAnsi="Courier New" w:cs="Courier New"/>
        </w:rPr>
      </w:pPr>
      <w:proofErr w:type="gramStart"/>
      <w:r w:rsidRPr="00E16D11">
        <w:rPr>
          <w:rFonts w:ascii="Courier New" w:hAnsi="Courier New" w:cs="Courier New"/>
          <w:lang w:val="en-US"/>
        </w:rPr>
        <w:t>S</w:t>
      </w:r>
      <w:r w:rsidRPr="00757B94">
        <w:rPr>
          <w:rFonts w:ascii="Courier New" w:hAnsi="Courier New" w:cs="Courier New"/>
        </w:rPr>
        <w:t>1(</w:t>
      </w:r>
      <w:proofErr w:type="spellStart"/>
      <w:proofErr w:type="gramEnd"/>
      <w:r w:rsidRPr="00E16D11">
        <w:rPr>
          <w:rFonts w:ascii="Courier New" w:hAnsi="Courier New" w:cs="Courier New"/>
          <w:lang w:val="en-US"/>
        </w:rPr>
        <w:t>config</w:t>
      </w:r>
      <w:proofErr w:type="spellEnd"/>
      <w:r w:rsidRPr="00757B94">
        <w:rPr>
          <w:rFonts w:ascii="Courier New" w:hAnsi="Courier New" w:cs="Courier New"/>
        </w:rPr>
        <w:t>-</w:t>
      </w:r>
      <w:r w:rsidRPr="00E16D11">
        <w:rPr>
          <w:rFonts w:ascii="Courier New" w:hAnsi="Courier New" w:cs="Courier New"/>
          <w:lang w:val="en-US"/>
        </w:rPr>
        <w:t>line</w:t>
      </w:r>
      <w:r w:rsidRPr="00757B94">
        <w:rPr>
          <w:rFonts w:ascii="Courier New" w:hAnsi="Courier New" w:cs="Courier New"/>
        </w:rPr>
        <w:t>)#</w:t>
      </w:r>
      <w:r w:rsidR="00E16D11" w:rsidRPr="00757B94">
        <w:rPr>
          <w:rFonts w:ascii="Courier New" w:hAnsi="Courier New" w:cs="Courier New"/>
        </w:rPr>
        <w:t xml:space="preserve"> </w:t>
      </w:r>
      <w:r w:rsidR="00E16D11" w:rsidRPr="00E16D11">
        <w:rPr>
          <w:rFonts w:ascii="Courier New" w:hAnsi="Courier New" w:cs="Courier New"/>
          <w:b/>
          <w:lang w:val="en-US"/>
        </w:rPr>
        <w:t>login</w:t>
      </w:r>
    </w:p>
    <w:p w14:paraId="3058DE4E" w14:textId="5BA92567" w:rsidR="00DD6FA1" w:rsidRPr="002B754B" w:rsidRDefault="00B65878" w:rsidP="00A5719E">
      <w:pPr>
        <w:pStyle w:val="BodyTextL50"/>
        <w:spacing w:before="0"/>
      </w:pPr>
      <w:r w:rsidRPr="00023D29">
        <w:t xml:space="preserve">Для чего нужна команда </w:t>
      </w:r>
      <w:proofErr w:type="spellStart"/>
      <w:r w:rsidRPr="00023D29">
        <w:rPr>
          <w:b/>
        </w:rPr>
        <w:t>login</w:t>
      </w:r>
      <w:proofErr w:type="spellEnd"/>
      <w:r w:rsidR="0070709A" w:rsidRPr="00023D29">
        <w:t xml:space="preserve">: для включения доступа к каналам </w:t>
      </w:r>
      <w:r w:rsidR="0070709A" w:rsidRPr="00023D29">
        <w:rPr>
          <w:lang w:val="en-US"/>
        </w:rPr>
        <w:t>VTY</w:t>
      </w:r>
    </w:p>
    <w:p w14:paraId="1996D6E0" w14:textId="6222FF01" w:rsidR="0070709A" w:rsidRPr="00023D29" w:rsidRDefault="00EB1D01" w:rsidP="0070709A">
      <w:pPr>
        <w:pStyle w:val="BodyTextL50"/>
        <w:spacing w:before="0"/>
        <w:ind w:left="0"/>
      </w:pPr>
      <w:r w:rsidRPr="00023D29">
        <w:t xml:space="preserve"> </w:t>
      </w:r>
    </w:p>
    <w:p w14:paraId="344275B2" w14:textId="185658EB" w:rsidR="00B65878" w:rsidRPr="00023D29" w:rsidRDefault="00B65878" w:rsidP="00045748">
      <w:pPr>
        <w:pStyle w:val="3"/>
        <w:spacing w:before="120"/>
      </w:pPr>
      <w:r w:rsidRPr="00023D29">
        <w:t>Настрой</w:t>
      </w:r>
      <w:r w:rsidR="00EB1D01" w:rsidRPr="00023D29">
        <w:t>ка</w:t>
      </w:r>
      <w:r w:rsidRPr="00023D29">
        <w:t xml:space="preserve"> IP-адрес</w:t>
      </w:r>
      <w:r w:rsidR="00EB1D01" w:rsidRPr="00023D29">
        <w:t>а</w:t>
      </w:r>
      <w:r w:rsidRPr="00023D29">
        <w:t xml:space="preserve"> на компьютере PC-A.</w:t>
      </w:r>
    </w:p>
    <w:p w14:paraId="74A9F764" w14:textId="19F967F4" w:rsidR="00EB1D01" w:rsidRPr="00023D29" w:rsidRDefault="00B65878" w:rsidP="00B65878">
      <w:pPr>
        <w:pStyle w:val="BodyTextL25"/>
      </w:pPr>
      <w:r w:rsidRPr="00023D29">
        <w:t>Назнач</w:t>
      </w:r>
      <w:r w:rsidR="00EB1D01" w:rsidRPr="00023D29">
        <w:t>ил</w:t>
      </w:r>
      <w:r w:rsidRPr="00023D29">
        <w:t xml:space="preserve"> компьютеру IP-адрес и маску подсети в соот</w:t>
      </w:r>
      <w:r w:rsidR="00EB1D01" w:rsidRPr="00023D29">
        <w:t>ветствии с таблицей адресации: 192.168.1.10, маска 255.255.255.0</w:t>
      </w:r>
    </w:p>
    <w:p w14:paraId="128E0294" w14:textId="77777777" w:rsidR="00B65878" w:rsidRPr="00023D29" w:rsidRDefault="00B65878" w:rsidP="00FA6F53">
      <w:pPr>
        <w:pStyle w:val="2"/>
      </w:pPr>
      <w:r w:rsidRPr="00023D29">
        <w:t>Проверка сетевых подключений</w:t>
      </w:r>
    </w:p>
    <w:p w14:paraId="0AC56F56" w14:textId="77777777" w:rsidR="00B65878" w:rsidRPr="00023D29" w:rsidRDefault="00B65878" w:rsidP="00B65878">
      <w:pPr>
        <w:pStyle w:val="3"/>
      </w:pPr>
      <w:r w:rsidRPr="00023D29">
        <w:t>Отобразите конфигурацию коммутатора.</w:t>
      </w:r>
    </w:p>
    <w:p w14:paraId="534CFA34" w14:textId="5D0C9448" w:rsidR="00B65878" w:rsidRPr="00023D29" w:rsidRDefault="00EB1D01" w:rsidP="00B65878">
      <w:pPr>
        <w:pStyle w:val="BodyTextL25"/>
        <w:rPr>
          <w:b/>
        </w:rPr>
      </w:pPr>
      <w:r w:rsidRPr="00023D29">
        <w:t>Использовал</w:t>
      </w:r>
      <w:r w:rsidR="00B65878" w:rsidRPr="00023D29">
        <w:t xml:space="preserve"> консольное подключение на компьютере PC-A для отображения и проверки конфигурации коммутатора. </w:t>
      </w:r>
      <w:r w:rsidRPr="00023D29">
        <w:t xml:space="preserve">Ввел команду </w:t>
      </w:r>
      <w:proofErr w:type="spellStart"/>
      <w:r w:rsidR="00B65878" w:rsidRPr="00023D29">
        <w:rPr>
          <w:b/>
        </w:rPr>
        <w:t>show</w:t>
      </w:r>
      <w:proofErr w:type="spellEnd"/>
      <w:r w:rsidR="00B65878" w:rsidRPr="00023D29">
        <w:rPr>
          <w:b/>
        </w:rPr>
        <w:t xml:space="preserve"> </w:t>
      </w:r>
      <w:proofErr w:type="spellStart"/>
      <w:r w:rsidR="00B65878" w:rsidRPr="00023D29">
        <w:rPr>
          <w:b/>
        </w:rPr>
        <w:t>run</w:t>
      </w:r>
      <w:proofErr w:type="spellEnd"/>
      <w:r w:rsidR="00B65878" w:rsidRPr="00023D29">
        <w:t xml:space="preserve"> </w:t>
      </w:r>
      <w:r w:rsidRPr="00023D29">
        <w:t>для отображения действующей конфигурации:</w:t>
      </w:r>
    </w:p>
    <w:p w14:paraId="4B276D10" w14:textId="6054E2D7" w:rsidR="00B65878" w:rsidRPr="00023D29" w:rsidRDefault="00B65878" w:rsidP="00515284">
      <w:pPr>
        <w:pStyle w:val="SubStepAlpha"/>
        <w:keepNext/>
        <w:spacing w:after="0"/>
      </w:pPr>
      <w:r w:rsidRPr="00023D29">
        <w:t>конфигураци</w:t>
      </w:r>
      <w:r w:rsidR="00EB1D01" w:rsidRPr="00023D29">
        <w:t>я</w:t>
      </w:r>
      <w:r w:rsidRPr="00023D29">
        <w:t xml:space="preserve"> приведен</w:t>
      </w:r>
      <w:r w:rsidR="00EB1D01" w:rsidRPr="00023D29">
        <w:t>а</w:t>
      </w:r>
      <w:r w:rsidRPr="00023D29">
        <w:t xml:space="preserve"> ниже. </w:t>
      </w:r>
    </w:p>
    <w:p w14:paraId="428FE64A" w14:textId="77777777" w:rsidR="00B65878" w:rsidRPr="00023D29" w:rsidRDefault="00B65878" w:rsidP="00EB1D01">
      <w:pPr>
        <w:pStyle w:val="CMD"/>
        <w:spacing w:before="0" w:after="0"/>
        <w:rPr>
          <w:lang w:val="en-US"/>
        </w:rPr>
      </w:pPr>
      <w:r w:rsidRPr="00023D29">
        <w:rPr>
          <w:lang w:val="en-US"/>
        </w:rPr>
        <w:t xml:space="preserve">S1# </w:t>
      </w:r>
      <w:r w:rsidRPr="00023D29">
        <w:rPr>
          <w:b/>
          <w:lang w:val="en-US"/>
        </w:rPr>
        <w:t>show run</w:t>
      </w:r>
    </w:p>
    <w:p w14:paraId="4001D4C4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t>Building configuration...</w:t>
      </w:r>
    </w:p>
    <w:p w14:paraId="03D1AC0D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t xml:space="preserve">Current </w:t>
      </w:r>
      <w:proofErr w:type="gramStart"/>
      <w:r w:rsidRPr="00023D29">
        <w:rPr>
          <w:lang w:val="en-US"/>
        </w:rPr>
        <w:t>configuration :</w:t>
      </w:r>
      <w:proofErr w:type="gramEnd"/>
      <w:r w:rsidRPr="00023D29">
        <w:rPr>
          <w:lang w:val="en-US"/>
        </w:rPr>
        <w:t xml:space="preserve"> 1296 bytes</w:t>
      </w:r>
    </w:p>
    <w:p w14:paraId="1DC23322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t>!</w:t>
      </w:r>
    </w:p>
    <w:p w14:paraId="3E3072F9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proofErr w:type="gramStart"/>
      <w:r w:rsidRPr="00023D29">
        <w:rPr>
          <w:lang w:val="en-US"/>
        </w:rPr>
        <w:t>version</w:t>
      </w:r>
      <w:proofErr w:type="gramEnd"/>
      <w:r w:rsidRPr="00023D29">
        <w:rPr>
          <w:lang w:val="en-US"/>
        </w:rPr>
        <w:t xml:space="preserve"> 15.0</w:t>
      </w:r>
    </w:p>
    <w:p w14:paraId="63B78934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proofErr w:type="gramStart"/>
      <w:r w:rsidRPr="00023D29">
        <w:rPr>
          <w:lang w:val="en-US"/>
        </w:rPr>
        <w:t>no</w:t>
      </w:r>
      <w:proofErr w:type="gramEnd"/>
      <w:r w:rsidRPr="00023D29">
        <w:rPr>
          <w:lang w:val="en-US"/>
        </w:rPr>
        <w:t xml:space="preserve"> service timestamps log </w:t>
      </w:r>
      <w:proofErr w:type="spellStart"/>
      <w:r w:rsidRPr="00023D29">
        <w:rPr>
          <w:lang w:val="en-US"/>
        </w:rPr>
        <w:t>datetime</w:t>
      </w:r>
      <w:proofErr w:type="spellEnd"/>
      <w:r w:rsidRPr="00023D29">
        <w:rPr>
          <w:lang w:val="en-US"/>
        </w:rPr>
        <w:t xml:space="preserve"> </w:t>
      </w:r>
      <w:proofErr w:type="spellStart"/>
      <w:r w:rsidRPr="00023D29">
        <w:rPr>
          <w:lang w:val="en-US"/>
        </w:rPr>
        <w:t>msec</w:t>
      </w:r>
      <w:proofErr w:type="spellEnd"/>
    </w:p>
    <w:p w14:paraId="13178C6D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proofErr w:type="gramStart"/>
      <w:r w:rsidRPr="00023D29">
        <w:rPr>
          <w:lang w:val="en-US"/>
        </w:rPr>
        <w:t>no</w:t>
      </w:r>
      <w:proofErr w:type="gramEnd"/>
      <w:r w:rsidRPr="00023D29">
        <w:rPr>
          <w:lang w:val="en-US"/>
        </w:rPr>
        <w:t xml:space="preserve"> service timestamps debug </w:t>
      </w:r>
      <w:proofErr w:type="spellStart"/>
      <w:r w:rsidRPr="00023D29">
        <w:rPr>
          <w:lang w:val="en-US"/>
        </w:rPr>
        <w:t>datetime</w:t>
      </w:r>
      <w:proofErr w:type="spellEnd"/>
      <w:r w:rsidRPr="00023D29">
        <w:rPr>
          <w:lang w:val="en-US"/>
        </w:rPr>
        <w:t xml:space="preserve"> </w:t>
      </w:r>
      <w:proofErr w:type="spellStart"/>
      <w:r w:rsidRPr="00023D29">
        <w:rPr>
          <w:lang w:val="en-US"/>
        </w:rPr>
        <w:t>msec</w:t>
      </w:r>
      <w:proofErr w:type="spellEnd"/>
    </w:p>
    <w:p w14:paraId="0972E0BB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proofErr w:type="gramStart"/>
      <w:r w:rsidRPr="00023D29">
        <w:rPr>
          <w:lang w:val="en-US"/>
        </w:rPr>
        <w:t>service</w:t>
      </w:r>
      <w:proofErr w:type="gramEnd"/>
      <w:r w:rsidRPr="00023D29">
        <w:rPr>
          <w:lang w:val="en-US"/>
        </w:rPr>
        <w:t xml:space="preserve"> password-encryption</w:t>
      </w:r>
    </w:p>
    <w:p w14:paraId="17242314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t>!</w:t>
      </w:r>
    </w:p>
    <w:p w14:paraId="60627222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proofErr w:type="gramStart"/>
      <w:r w:rsidRPr="00023D29">
        <w:rPr>
          <w:lang w:val="en-US"/>
        </w:rPr>
        <w:t>hostname</w:t>
      </w:r>
      <w:proofErr w:type="gramEnd"/>
      <w:r w:rsidRPr="00023D29">
        <w:rPr>
          <w:lang w:val="en-US"/>
        </w:rPr>
        <w:t xml:space="preserve"> S1</w:t>
      </w:r>
    </w:p>
    <w:p w14:paraId="3BC16136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t>!</w:t>
      </w:r>
    </w:p>
    <w:p w14:paraId="04BB2CD0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proofErr w:type="gramStart"/>
      <w:r w:rsidRPr="00023D29">
        <w:rPr>
          <w:lang w:val="en-US"/>
        </w:rPr>
        <w:t>enable</w:t>
      </w:r>
      <w:proofErr w:type="gramEnd"/>
      <w:r w:rsidRPr="00023D29">
        <w:rPr>
          <w:lang w:val="en-US"/>
        </w:rPr>
        <w:t xml:space="preserve"> secret 5 $1$mERr$9cTjUIEqNGurQiFU.ZeCi1</w:t>
      </w:r>
    </w:p>
    <w:p w14:paraId="1BB2D306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t>!</w:t>
      </w:r>
    </w:p>
    <w:p w14:paraId="36564E25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t>!</w:t>
      </w:r>
    </w:p>
    <w:p w14:paraId="2800A76D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t>!</w:t>
      </w:r>
    </w:p>
    <w:p w14:paraId="3C23CD1A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proofErr w:type="gramStart"/>
      <w:r w:rsidRPr="00023D29">
        <w:rPr>
          <w:lang w:val="en-US"/>
        </w:rPr>
        <w:t>no</w:t>
      </w:r>
      <w:proofErr w:type="gramEnd"/>
      <w:r w:rsidRPr="00023D29">
        <w:rPr>
          <w:lang w:val="en-US"/>
        </w:rPr>
        <w:t xml:space="preserve"> </w:t>
      </w:r>
      <w:proofErr w:type="spellStart"/>
      <w:r w:rsidRPr="00023D29">
        <w:rPr>
          <w:lang w:val="en-US"/>
        </w:rPr>
        <w:t>ip</w:t>
      </w:r>
      <w:proofErr w:type="spellEnd"/>
      <w:r w:rsidRPr="00023D29">
        <w:rPr>
          <w:lang w:val="en-US"/>
        </w:rPr>
        <w:t xml:space="preserve"> domain-lookup</w:t>
      </w:r>
    </w:p>
    <w:p w14:paraId="44802361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t>!</w:t>
      </w:r>
    </w:p>
    <w:p w14:paraId="02DA1E47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t>!</w:t>
      </w:r>
    </w:p>
    <w:p w14:paraId="04C83BB3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t>!</w:t>
      </w:r>
    </w:p>
    <w:p w14:paraId="10A6F476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proofErr w:type="gramStart"/>
      <w:r w:rsidRPr="00023D29">
        <w:rPr>
          <w:lang w:val="en-US"/>
        </w:rPr>
        <w:t>spanning-tree</w:t>
      </w:r>
      <w:proofErr w:type="gramEnd"/>
      <w:r w:rsidRPr="00023D29">
        <w:rPr>
          <w:lang w:val="en-US"/>
        </w:rPr>
        <w:t xml:space="preserve"> mode </w:t>
      </w:r>
      <w:proofErr w:type="spellStart"/>
      <w:r w:rsidRPr="00023D29">
        <w:rPr>
          <w:lang w:val="en-US"/>
        </w:rPr>
        <w:t>pvst</w:t>
      </w:r>
      <w:proofErr w:type="spellEnd"/>
    </w:p>
    <w:p w14:paraId="6FFD0056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proofErr w:type="gramStart"/>
      <w:r w:rsidRPr="00023D29">
        <w:rPr>
          <w:lang w:val="en-US"/>
        </w:rPr>
        <w:t>spanning-tree</w:t>
      </w:r>
      <w:proofErr w:type="gramEnd"/>
      <w:r w:rsidRPr="00023D29">
        <w:rPr>
          <w:lang w:val="en-US"/>
        </w:rPr>
        <w:t xml:space="preserve"> extend system-id</w:t>
      </w:r>
    </w:p>
    <w:p w14:paraId="5802DE03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t>!</w:t>
      </w:r>
    </w:p>
    <w:p w14:paraId="010BF794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proofErr w:type="gramStart"/>
      <w:r w:rsidRPr="00023D29">
        <w:rPr>
          <w:lang w:val="en-US"/>
        </w:rPr>
        <w:t>interface</w:t>
      </w:r>
      <w:proofErr w:type="gramEnd"/>
      <w:r w:rsidRPr="00023D29">
        <w:rPr>
          <w:lang w:val="en-US"/>
        </w:rPr>
        <w:t xml:space="preserve"> FastEthernet0/1</w:t>
      </w:r>
    </w:p>
    <w:p w14:paraId="239BCFE6" w14:textId="7B6C6218" w:rsidR="00EB1D01" w:rsidRPr="002B754B" w:rsidRDefault="00EB1D01" w:rsidP="00EB1D01">
      <w:pPr>
        <w:pStyle w:val="CMDOutput"/>
        <w:spacing w:before="0" w:after="0"/>
        <w:rPr>
          <w:lang w:val="en-US"/>
        </w:rPr>
      </w:pPr>
    </w:p>
    <w:p w14:paraId="07FC2058" w14:textId="74547E4C" w:rsidR="00023D29" w:rsidRPr="002B754B" w:rsidRDefault="00023D29" w:rsidP="00EB1D01">
      <w:pPr>
        <w:pStyle w:val="CMDOutput"/>
        <w:spacing w:before="0" w:after="0"/>
        <w:rPr>
          <w:lang w:val="en-US"/>
        </w:rPr>
      </w:pPr>
      <w:r w:rsidRPr="002B754B">
        <w:rPr>
          <w:lang w:val="en-US"/>
        </w:rPr>
        <w:t>…</w:t>
      </w:r>
    </w:p>
    <w:p w14:paraId="28B841CE" w14:textId="77777777" w:rsidR="00023D29" w:rsidRPr="002B754B" w:rsidRDefault="00023D29" w:rsidP="00EB1D01">
      <w:pPr>
        <w:pStyle w:val="CMDOutput"/>
        <w:spacing w:before="0" w:after="0"/>
        <w:rPr>
          <w:lang w:val="en-US"/>
        </w:rPr>
      </w:pPr>
    </w:p>
    <w:p w14:paraId="2B837363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proofErr w:type="gramStart"/>
      <w:r w:rsidRPr="00023D29">
        <w:rPr>
          <w:lang w:val="en-US"/>
        </w:rPr>
        <w:t>interface</w:t>
      </w:r>
      <w:proofErr w:type="gramEnd"/>
      <w:r w:rsidRPr="00023D29">
        <w:rPr>
          <w:lang w:val="en-US"/>
        </w:rPr>
        <w:t xml:space="preserve"> GigabitEthernet0/1</w:t>
      </w:r>
    </w:p>
    <w:p w14:paraId="6CEE65B8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t>!</w:t>
      </w:r>
    </w:p>
    <w:p w14:paraId="10C12BFF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proofErr w:type="gramStart"/>
      <w:r w:rsidRPr="00023D29">
        <w:rPr>
          <w:lang w:val="en-US"/>
        </w:rPr>
        <w:t>interface</w:t>
      </w:r>
      <w:proofErr w:type="gramEnd"/>
      <w:r w:rsidRPr="00023D29">
        <w:rPr>
          <w:lang w:val="en-US"/>
        </w:rPr>
        <w:t xml:space="preserve"> GigabitEthernet0/2</w:t>
      </w:r>
    </w:p>
    <w:p w14:paraId="5DC19BB1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t>!</w:t>
      </w:r>
    </w:p>
    <w:p w14:paraId="677ECF22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proofErr w:type="gramStart"/>
      <w:r w:rsidRPr="00023D29">
        <w:rPr>
          <w:lang w:val="en-US"/>
        </w:rPr>
        <w:t>interface</w:t>
      </w:r>
      <w:proofErr w:type="gramEnd"/>
      <w:r w:rsidRPr="00023D29">
        <w:rPr>
          <w:lang w:val="en-US"/>
        </w:rPr>
        <w:t xml:space="preserve"> Vlan1</w:t>
      </w:r>
    </w:p>
    <w:p w14:paraId="06DD3288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lastRenderedPageBreak/>
        <w:t xml:space="preserve"> </w:t>
      </w:r>
      <w:proofErr w:type="spellStart"/>
      <w:proofErr w:type="gramStart"/>
      <w:r w:rsidRPr="00023D29">
        <w:rPr>
          <w:lang w:val="en-US"/>
        </w:rPr>
        <w:t>ip</w:t>
      </w:r>
      <w:proofErr w:type="spellEnd"/>
      <w:proofErr w:type="gramEnd"/>
      <w:r w:rsidRPr="00023D29">
        <w:rPr>
          <w:lang w:val="en-US"/>
        </w:rPr>
        <w:t xml:space="preserve"> address 192.168.1.2 255.255.255.0</w:t>
      </w:r>
    </w:p>
    <w:p w14:paraId="5F708DE2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t>!</w:t>
      </w:r>
    </w:p>
    <w:p w14:paraId="7C0001B9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proofErr w:type="gramStart"/>
      <w:r w:rsidRPr="00023D29">
        <w:rPr>
          <w:lang w:val="en-US"/>
        </w:rPr>
        <w:t>banner</w:t>
      </w:r>
      <w:proofErr w:type="gramEnd"/>
      <w:r w:rsidRPr="00023D29">
        <w:rPr>
          <w:lang w:val="en-US"/>
        </w:rPr>
        <w:t xml:space="preserve"> </w:t>
      </w:r>
      <w:proofErr w:type="spellStart"/>
      <w:r w:rsidRPr="00023D29">
        <w:rPr>
          <w:lang w:val="en-US"/>
        </w:rPr>
        <w:t>motd</w:t>
      </w:r>
      <w:proofErr w:type="spellEnd"/>
      <w:r w:rsidRPr="00023D29">
        <w:rPr>
          <w:lang w:val="en-US"/>
        </w:rPr>
        <w:t xml:space="preserve"> ^C</w:t>
      </w:r>
    </w:p>
    <w:p w14:paraId="274F0241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t xml:space="preserve">Unauthorized access </w:t>
      </w:r>
      <w:proofErr w:type="gramStart"/>
      <w:r w:rsidRPr="00023D29">
        <w:rPr>
          <w:lang w:val="en-US"/>
        </w:rPr>
        <w:t>is strictly prohibited</w:t>
      </w:r>
      <w:proofErr w:type="gramEnd"/>
      <w:r w:rsidRPr="00023D29">
        <w:rPr>
          <w:lang w:val="en-US"/>
        </w:rPr>
        <w:t>. ^C</w:t>
      </w:r>
    </w:p>
    <w:p w14:paraId="1D164EC2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t>!</w:t>
      </w:r>
    </w:p>
    <w:p w14:paraId="7BD82577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t>!</w:t>
      </w:r>
    </w:p>
    <w:p w14:paraId="2E2240E4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t>!</w:t>
      </w:r>
    </w:p>
    <w:p w14:paraId="73202BA3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proofErr w:type="gramStart"/>
      <w:r w:rsidRPr="00023D29">
        <w:rPr>
          <w:lang w:val="en-US"/>
        </w:rPr>
        <w:t>line</w:t>
      </w:r>
      <w:proofErr w:type="gramEnd"/>
      <w:r w:rsidRPr="00023D29">
        <w:rPr>
          <w:lang w:val="en-US"/>
        </w:rPr>
        <w:t xml:space="preserve"> con 0</w:t>
      </w:r>
    </w:p>
    <w:p w14:paraId="343710FD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t xml:space="preserve"> </w:t>
      </w:r>
      <w:proofErr w:type="gramStart"/>
      <w:r w:rsidRPr="00023D29">
        <w:rPr>
          <w:lang w:val="en-US"/>
        </w:rPr>
        <w:t>password</w:t>
      </w:r>
      <w:proofErr w:type="gramEnd"/>
      <w:r w:rsidRPr="00023D29">
        <w:rPr>
          <w:lang w:val="en-US"/>
        </w:rPr>
        <w:t xml:space="preserve"> 7 0822455D0A16</w:t>
      </w:r>
    </w:p>
    <w:p w14:paraId="3F938EA8" w14:textId="77777777" w:rsidR="00EB1D01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t xml:space="preserve"> </w:t>
      </w:r>
      <w:proofErr w:type="gramStart"/>
      <w:r w:rsidRPr="00023D29">
        <w:rPr>
          <w:lang w:val="en-US"/>
        </w:rPr>
        <w:t>logging</w:t>
      </w:r>
      <w:proofErr w:type="gramEnd"/>
      <w:r w:rsidRPr="00023D29">
        <w:rPr>
          <w:lang w:val="en-US"/>
        </w:rPr>
        <w:t xml:space="preserve"> synchronous</w:t>
      </w:r>
    </w:p>
    <w:p w14:paraId="563ED00E" w14:textId="27BB5ACD" w:rsidR="002B754B" w:rsidRPr="00023D29" w:rsidRDefault="002B754B" w:rsidP="00EB1D01">
      <w:pPr>
        <w:pStyle w:val="CMDOutput"/>
        <w:spacing w:before="0" w:after="0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023D29">
        <w:rPr>
          <w:lang w:val="en-US"/>
        </w:rPr>
        <w:t>login</w:t>
      </w:r>
      <w:proofErr w:type="gramEnd"/>
      <w:r>
        <w:rPr>
          <w:lang w:val="en-US"/>
        </w:rPr>
        <w:tab/>
      </w:r>
    </w:p>
    <w:p w14:paraId="1AD48738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t>!</w:t>
      </w:r>
    </w:p>
    <w:p w14:paraId="66542E0F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proofErr w:type="gramStart"/>
      <w:r w:rsidRPr="00023D29">
        <w:rPr>
          <w:lang w:val="en-US"/>
        </w:rPr>
        <w:t>line</w:t>
      </w:r>
      <w:proofErr w:type="gramEnd"/>
      <w:r w:rsidRPr="00023D29">
        <w:rPr>
          <w:lang w:val="en-US"/>
        </w:rPr>
        <w:t xml:space="preserve"> </w:t>
      </w:r>
      <w:proofErr w:type="spellStart"/>
      <w:r w:rsidRPr="00023D29">
        <w:rPr>
          <w:lang w:val="en-US"/>
        </w:rPr>
        <w:t>vty</w:t>
      </w:r>
      <w:proofErr w:type="spellEnd"/>
      <w:r w:rsidRPr="00023D29">
        <w:rPr>
          <w:lang w:val="en-US"/>
        </w:rPr>
        <w:t xml:space="preserve"> 0 4</w:t>
      </w:r>
    </w:p>
    <w:p w14:paraId="4677D090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t xml:space="preserve"> </w:t>
      </w:r>
      <w:proofErr w:type="gramStart"/>
      <w:r w:rsidRPr="00023D29">
        <w:rPr>
          <w:lang w:val="en-US"/>
        </w:rPr>
        <w:t>password</w:t>
      </w:r>
      <w:proofErr w:type="gramEnd"/>
      <w:r w:rsidRPr="00023D29">
        <w:rPr>
          <w:lang w:val="en-US"/>
        </w:rPr>
        <w:t xml:space="preserve"> 7 0822455D0A16</w:t>
      </w:r>
    </w:p>
    <w:p w14:paraId="7D88F95A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t xml:space="preserve"> </w:t>
      </w:r>
      <w:proofErr w:type="gramStart"/>
      <w:r w:rsidRPr="00023D29">
        <w:rPr>
          <w:lang w:val="en-US"/>
        </w:rPr>
        <w:t>login</w:t>
      </w:r>
      <w:proofErr w:type="gramEnd"/>
    </w:p>
    <w:p w14:paraId="0AD2F81F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proofErr w:type="gramStart"/>
      <w:r w:rsidRPr="00023D29">
        <w:rPr>
          <w:lang w:val="en-US"/>
        </w:rPr>
        <w:t>line</w:t>
      </w:r>
      <w:proofErr w:type="gramEnd"/>
      <w:r w:rsidRPr="00023D29">
        <w:rPr>
          <w:lang w:val="en-US"/>
        </w:rPr>
        <w:t xml:space="preserve"> </w:t>
      </w:r>
      <w:proofErr w:type="spellStart"/>
      <w:r w:rsidRPr="00023D29">
        <w:rPr>
          <w:lang w:val="en-US"/>
        </w:rPr>
        <w:t>vty</w:t>
      </w:r>
      <w:proofErr w:type="spellEnd"/>
      <w:r w:rsidRPr="00023D29">
        <w:rPr>
          <w:lang w:val="en-US"/>
        </w:rPr>
        <w:t xml:space="preserve"> 5 15</w:t>
      </w:r>
    </w:p>
    <w:p w14:paraId="5A856BA4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t xml:space="preserve"> </w:t>
      </w:r>
      <w:proofErr w:type="gramStart"/>
      <w:r w:rsidRPr="00023D29">
        <w:rPr>
          <w:lang w:val="en-US"/>
        </w:rPr>
        <w:t>login</w:t>
      </w:r>
      <w:proofErr w:type="gramEnd"/>
    </w:p>
    <w:p w14:paraId="4B7F5D20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t>!</w:t>
      </w:r>
    </w:p>
    <w:p w14:paraId="702479B3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t>!</w:t>
      </w:r>
    </w:p>
    <w:p w14:paraId="425DC981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t>!</w:t>
      </w:r>
    </w:p>
    <w:p w14:paraId="23082EE9" w14:textId="77777777" w:rsidR="00EB1D01" w:rsidRPr="00023D29" w:rsidRDefault="00EB1D01" w:rsidP="00EB1D01">
      <w:pPr>
        <w:pStyle w:val="CMDOutput"/>
        <w:spacing w:before="0" w:after="0"/>
        <w:rPr>
          <w:lang w:val="en-US"/>
        </w:rPr>
      </w:pPr>
      <w:r w:rsidRPr="00023D29">
        <w:rPr>
          <w:lang w:val="en-US"/>
        </w:rPr>
        <w:t>!</w:t>
      </w:r>
    </w:p>
    <w:p w14:paraId="4598A264" w14:textId="0BFC5A58" w:rsidR="00EB1D01" w:rsidRPr="00023D29" w:rsidRDefault="00EB1D01" w:rsidP="00EB1D01">
      <w:pPr>
        <w:pStyle w:val="CMDOutput"/>
        <w:spacing w:before="0" w:after="0"/>
        <w:rPr>
          <w:lang w:val="en-US"/>
        </w:rPr>
      </w:pPr>
      <w:proofErr w:type="gramStart"/>
      <w:r w:rsidRPr="00023D29">
        <w:rPr>
          <w:lang w:val="en-US"/>
        </w:rPr>
        <w:t>end</w:t>
      </w:r>
      <w:proofErr w:type="gramEnd"/>
    </w:p>
    <w:p w14:paraId="0A993153" w14:textId="444A8F68" w:rsidR="00B65878" w:rsidRPr="00023D29" w:rsidRDefault="00B65878" w:rsidP="00B65878">
      <w:pPr>
        <w:pStyle w:val="SubStepAlpha"/>
        <w:keepNext/>
      </w:pPr>
      <w:r w:rsidRPr="00023D29">
        <w:t>Прове</w:t>
      </w:r>
      <w:r w:rsidR="00A97BA2" w:rsidRPr="00023D29">
        <w:t>р</w:t>
      </w:r>
      <w:r w:rsidR="00023D29">
        <w:t>ил</w:t>
      </w:r>
      <w:r w:rsidR="00A97BA2" w:rsidRPr="00023D29">
        <w:t xml:space="preserve"> параметры </w:t>
      </w:r>
      <w:r w:rsidRPr="00023D29">
        <w:t xml:space="preserve">VLAN </w:t>
      </w:r>
      <w:r w:rsidR="00A97BA2" w:rsidRPr="00023D29">
        <w:t>1</w:t>
      </w:r>
      <w:r w:rsidRPr="00023D29">
        <w:t>.</w:t>
      </w:r>
    </w:p>
    <w:p w14:paraId="3205FA38" w14:textId="3ED51BB4" w:rsidR="00B65878" w:rsidRPr="00023D29" w:rsidRDefault="00B65878" w:rsidP="00B65878">
      <w:pPr>
        <w:pStyle w:val="CMD"/>
      </w:pPr>
      <w:r w:rsidRPr="00023D29">
        <w:t>S1#</w:t>
      </w:r>
      <w:r w:rsidR="00A97BA2" w:rsidRPr="00023D29">
        <w:rPr>
          <w:b/>
        </w:rPr>
        <w:t xml:space="preserve"> </w:t>
      </w:r>
      <w:proofErr w:type="spellStart"/>
      <w:r w:rsidR="00A97BA2" w:rsidRPr="00023D29">
        <w:rPr>
          <w:b/>
        </w:rPr>
        <w:t>show</w:t>
      </w:r>
      <w:proofErr w:type="spellEnd"/>
      <w:r w:rsidR="00A97BA2" w:rsidRPr="00023D29">
        <w:rPr>
          <w:b/>
        </w:rPr>
        <w:t xml:space="preserve"> </w:t>
      </w:r>
      <w:proofErr w:type="spellStart"/>
      <w:r w:rsidR="00A97BA2" w:rsidRPr="00023D29">
        <w:rPr>
          <w:b/>
        </w:rPr>
        <w:t>interface</w:t>
      </w:r>
      <w:proofErr w:type="spellEnd"/>
      <w:r w:rsidR="00A97BA2" w:rsidRPr="00023D29">
        <w:rPr>
          <w:b/>
        </w:rPr>
        <w:t xml:space="preserve"> </w:t>
      </w:r>
      <w:proofErr w:type="spellStart"/>
      <w:r w:rsidR="00A97BA2" w:rsidRPr="00023D29">
        <w:rPr>
          <w:b/>
        </w:rPr>
        <w:t>vlan</w:t>
      </w:r>
      <w:proofErr w:type="spellEnd"/>
      <w:r w:rsidR="00A97BA2" w:rsidRPr="00023D29">
        <w:rPr>
          <w:b/>
        </w:rPr>
        <w:t xml:space="preserve"> 1</w:t>
      </w:r>
      <w:r w:rsidRPr="00023D29">
        <w:t xml:space="preserve"> </w:t>
      </w:r>
    </w:p>
    <w:p w14:paraId="1FA38B64" w14:textId="61CE12A8" w:rsidR="00B366ED" w:rsidRPr="00023D29" w:rsidRDefault="00B65878" w:rsidP="00B366ED">
      <w:pPr>
        <w:spacing w:before="0"/>
        <w:ind w:left="720"/>
        <w:rPr>
          <w:b/>
          <w:sz w:val="20"/>
        </w:rPr>
      </w:pPr>
      <w:r w:rsidRPr="00023D29">
        <w:rPr>
          <w:sz w:val="20"/>
        </w:rPr>
        <w:t>Какова поло</w:t>
      </w:r>
      <w:r w:rsidR="00EB1D01" w:rsidRPr="00023D29">
        <w:rPr>
          <w:sz w:val="20"/>
        </w:rPr>
        <w:t>са пропускания этого интерфейса:</w:t>
      </w:r>
      <w:r w:rsidR="00EB1D01" w:rsidRPr="00023D29">
        <w:rPr>
          <w:b/>
          <w:sz w:val="20"/>
        </w:rPr>
        <w:t xml:space="preserve"> напишу, когда расскажут на лекции</w:t>
      </w:r>
    </w:p>
    <w:p w14:paraId="7CCC0B15" w14:textId="7BD123C1" w:rsidR="00B366ED" w:rsidRPr="00023D29" w:rsidRDefault="00B65878" w:rsidP="00B65878">
      <w:pPr>
        <w:ind w:left="720"/>
        <w:rPr>
          <w:sz w:val="20"/>
        </w:rPr>
      </w:pPr>
      <w:r w:rsidRPr="00023D29">
        <w:rPr>
          <w:sz w:val="20"/>
        </w:rPr>
        <w:t>В к</w:t>
      </w:r>
      <w:r w:rsidR="00A97BA2" w:rsidRPr="00023D29">
        <w:rPr>
          <w:sz w:val="20"/>
        </w:rPr>
        <w:t xml:space="preserve">аком состоянии находится </w:t>
      </w:r>
      <w:r w:rsidR="00A97BA2" w:rsidRPr="00023D29">
        <w:rPr>
          <w:sz w:val="20"/>
          <w:lang w:val="en-US"/>
        </w:rPr>
        <w:t>VLAN</w:t>
      </w:r>
      <w:r w:rsidR="00A97BA2" w:rsidRPr="00023D29">
        <w:rPr>
          <w:sz w:val="20"/>
        </w:rPr>
        <w:t xml:space="preserve"> 1</w:t>
      </w:r>
      <w:r w:rsidR="00EB1D01" w:rsidRPr="00023D29">
        <w:rPr>
          <w:sz w:val="20"/>
        </w:rPr>
        <w:t xml:space="preserve">: </w:t>
      </w:r>
      <w:proofErr w:type="spellStart"/>
      <w:r w:rsidR="006773AD" w:rsidRPr="00023D29">
        <w:rPr>
          <w:b/>
          <w:sz w:val="20"/>
          <w:lang w:val="en-US"/>
        </w:rPr>
        <w:t>Vlan</w:t>
      </w:r>
      <w:proofErr w:type="spellEnd"/>
      <w:r w:rsidR="006773AD" w:rsidRPr="00023D29">
        <w:rPr>
          <w:b/>
          <w:sz w:val="20"/>
        </w:rPr>
        <w:t xml:space="preserve">1 </w:t>
      </w:r>
      <w:r w:rsidR="006773AD" w:rsidRPr="00023D29">
        <w:rPr>
          <w:b/>
          <w:sz w:val="20"/>
          <w:lang w:val="en-US"/>
        </w:rPr>
        <w:t>is</w:t>
      </w:r>
      <w:r w:rsidR="006773AD" w:rsidRPr="00023D29">
        <w:rPr>
          <w:b/>
          <w:sz w:val="20"/>
        </w:rPr>
        <w:t xml:space="preserve"> </w:t>
      </w:r>
      <w:r w:rsidR="006773AD" w:rsidRPr="00023D29">
        <w:rPr>
          <w:b/>
          <w:sz w:val="20"/>
          <w:lang w:val="en-US"/>
        </w:rPr>
        <w:t>up</w:t>
      </w:r>
      <w:r w:rsidR="006773AD" w:rsidRPr="00023D29">
        <w:rPr>
          <w:sz w:val="20"/>
        </w:rPr>
        <w:t xml:space="preserve"> </w:t>
      </w:r>
    </w:p>
    <w:p w14:paraId="368DE535" w14:textId="50C4DE38" w:rsidR="00B366ED" w:rsidRPr="00023D29" w:rsidRDefault="00B65878" w:rsidP="00B65878">
      <w:pPr>
        <w:ind w:left="720"/>
        <w:rPr>
          <w:sz w:val="20"/>
        </w:rPr>
      </w:pPr>
      <w:r w:rsidRPr="00023D29">
        <w:rPr>
          <w:sz w:val="20"/>
        </w:rPr>
        <w:t>В каком состоянии находится канальный протокол</w:t>
      </w:r>
      <w:r w:rsidR="006773AD" w:rsidRPr="00023D29">
        <w:rPr>
          <w:sz w:val="20"/>
        </w:rPr>
        <w:t xml:space="preserve">: </w:t>
      </w:r>
      <w:proofErr w:type="spellStart"/>
      <w:r w:rsidR="006773AD" w:rsidRPr="00023D29">
        <w:rPr>
          <w:b/>
          <w:sz w:val="20"/>
        </w:rPr>
        <w:t>line</w:t>
      </w:r>
      <w:proofErr w:type="spellEnd"/>
      <w:r w:rsidR="006773AD" w:rsidRPr="00023D29">
        <w:rPr>
          <w:b/>
          <w:sz w:val="20"/>
        </w:rPr>
        <w:t xml:space="preserve"> </w:t>
      </w:r>
      <w:proofErr w:type="spellStart"/>
      <w:r w:rsidR="006773AD" w:rsidRPr="00023D29">
        <w:rPr>
          <w:b/>
          <w:sz w:val="20"/>
        </w:rPr>
        <w:t>protocol</w:t>
      </w:r>
      <w:proofErr w:type="spellEnd"/>
      <w:r w:rsidR="006773AD" w:rsidRPr="00023D29">
        <w:rPr>
          <w:b/>
          <w:sz w:val="20"/>
        </w:rPr>
        <w:t xml:space="preserve"> </w:t>
      </w:r>
      <w:proofErr w:type="spellStart"/>
      <w:r w:rsidR="006773AD" w:rsidRPr="00023D29">
        <w:rPr>
          <w:b/>
          <w:sz w:val="20"/>
        </w:rPr>
        <w:t>is</w:t>
      </w:r>
      <w:proofErr w:type="spellEnd"/>
      <w:r w:rsidR="006773AD" w:rsidRPr="00023D29">
        <w:rPr>
          <w:b/>
          <w:sz w:val="20"/>
        </w:rPr>
        <w:t xml:space="preserve"> </w:t>
      </w:r>
      <w:proofErr w:type="spellStart"/>
      <w:r w:rsidR="006773AD" w:rsidRPr="00023D29">
        <w:rPr>
          <w:b/>
          <w:sz w:val="20"/>
        </w:rPr>
        <w:t>up</w:t>
      </w:r>
      <w:proofErr w:type="spellEnd"/>
    </w:p>
    <w:p w14:paraId="18042D75" w14:textId="7D049691" w:rsidR="00B65878" w:rsidRPr="00023D29" w:rsidRDefault="00B65878" w:rsidP="0004259C">
      <w:pPr>
        <w:pStyle w:val="3"/>
        <w:spacing w:before="120"/>
      </w:pPr>
      <w:r w:rsidRPr="00023D29">
        <w:t>Протестир</w:t>
      </w:r>
      <w:r w:rsidR="006773AD" w:rsidRPr="00023D29">
        <w:t>овал</w:t>
      </w:r>
      <w:r w:rsidRPr="00023D29">
        <w:t xml:space="preserve"> сквозное соединение, отправив эхо-запрос.</w:t>
      </w:r>
    </w:p>
    <w:p w14:paraId="7350A636" w14:textId="244F7CF5" w:rsidR="00B65878" w:rsidRPr="00023D29" w:rsidRDefault="00B65878" w:rsidP="0004259C">
      <w:pPr>
        <w:pStyle w:val="SubStepAlpha"/>
        <w:spacing w:before="0"/>
      </w:pPr>
      <w:r w:rsidRPr="00023D29">
        <w:t xml:space="preserve">В командной строке компьютера PC-A с помощью утилиты </w:t>
      </w:r>
      <w:proofErr w:type="spellStart"/>
      <w:r w:rsidRPr="00023D29">
        <w:t>ping</w:t>
      </w:r>
      <w:proofErr w:type="spellEnd"/>
      <w:r w:rsidRPr="00023D29">
        <w:t xml:space="preserve"> провер</w:t>
      </w:r>
      <w:r w:rsidR="006773AD" w:rsidRPr="00023D29">
        <w:t xml:space="preserve">ил </w:t>
      </w:r>
      <w:r w:rsidRPr="00023D29">
        <w:t>связь сначала с адресом PC-A.</w:t>
      </w:r>
    </w:p>
    <w:p w14:paraId="7805551B" w14:textId="03D1746C" w:rsidR="00B65878" w:rsidRPr="00023D29" w:rsidRDefault="00B65878" w:rsidP="00B65878">
      <w:pPr>
        <w:pStyle w:val="CMD"/>
      </w:pPr>
      <w:r w:rsidRPr="00023D29">
        <w:t xml:space="preserve">C:\&gt; </w:t>
      </w:r>
      <w:proofErr w:type="spellStart"/>
      <w:r w:rsidRPr="00023D29">
        <w:rPr>
          <w:b/>
        </w:rPr>
        <w:t>ping</w:t>
      </w:r>
      <w:proofErr w:type="spellEnd"/>
      <w:r w:rsidRPr="00023D29">
        <w:rPr>
          <w:b/>
        </w:rPr>
        <w:t xml:space="preserve"> 192.168.1.10</w:t>
      </w:r>
      <w:r w:rsidRPr="00023D29">
        <w:t xml:space="preserve"> </w:t>
      </w:r>
    </w:p>
    <w:p w14:paraId="7F9EF7CC" w14:textId="08E40899" w:rsidR="00B65878" w:rsidRPr="00023D29" w:rsidRDefault="00B65878" w:rsidP="0004259C">
      <w:pPr>
        <w:pStyle w:val="SubStepAlpha"/>
      </w:pPr>
      <w:r w:rsidRPr="00023D29">
        <w:t>Из командной строки компьютера PC-A отправ</w:t>
      </w:r>
      <w:r w:rsidR="006773AD" w:rsidRPr="00023D29">
        <w:t>ил</w:t>
      </w:r>
      <w:r w:rsidRPr="00023D29">
        <w:t xml:space="preserve"> эхо-запрос на адрес интерфейса SVI коммутатора S1.</w:t>
      </w:r>
    </w:p>
    <w:p w14:paraId="10954B38" w14:textId="4BEBC8D2" w:rsidR="00B65878" w:rsidRPr="00023D29" w:rsidRDefault="00B65878" w:rsidP="00B65878">
      <w:pPr>
        <w:pStyle w:val="CMD"/>
        <w:rPr>
          <w:b/>
        </w:rPr>
      </w:pPr>
      <w:r w:rsidRPr="00023D29">
        <w:t xml:space="preserve">C:\&gt; </w:t>
      </w:r>
      <w:proofErr w:type="spellStart"/>
      <w:r w:rsidRPr="00023D29">
        <w:rPr>
          <w:b/>
        </w:rPr>
        <w:t>ping</w:t>
      </w:r>
      <w:proofErr w:type="spellEnd"/>
      <w:r w:rsidRPr="00023D29">
        <w:rPr>
          <w:b/>
        </w:rPr>
        <w:t xml:space="preserve"> 192.168.1.2</w:t>
      </w:r>
    </w:p>
    <w:p w14:paraId="407420C2" w14:textId="566A1662" w:rsidR="006773AD" w:rsidRPr="00023D29" w:rsidRDefault="00B65878" w:rsidP="00757B94">
      <w:pPr>
        <w:pStyle w:val="BodyTextL50"/>
        <w:spacing w:before="0"/>
      </w:pPr>
      <w:r w:rsidRPr="00023D29">
        <w:t>Поскольку компьютеру PC-A нужно преобразовать МАС-адрес коммутатора S1 с помощью ARP, время ожидания передачи первого пакета исте</w:t>
      </w:r>
      <w:r w:rsidR="006773AD" w:rsidRPr="00023D29">
        <w:t>кло</w:t>
      </w:r>
      <w:r w:rsidRPr="00023D29">
        <w:t xml:space="preserve">. </w:t>
      </w:r>
      <w:r w:rsidR="006773AD" w:rsidRPr="00023D29">
        <w:t>Остальные пакеты прошли без проблем</w:t>
      </w:r>
    </w:p>
    <w:p w14:paraId="44219B9E" w14:textId="35B58568" w:rsidR="00B65878" w:rsidRPr="00023D29" w:rsidRDefault="00B65878" w:rsidP="00B65878">
      <w:pPr>
        <w:pStyle w:val="3"/>
        <w:tabs>
          <w:tab w:val="num" w:pos="864"/>
        </w:tabs>
        <w:ind w:left="864" w:hanging="864"/>
      </w:pPr>
      <w:r w:rsidRPr="00023D29">
        <w:t>Провер</w:t>
      </w:r>
      <w:r w:rsidR="006773AD" w:rsidRPr="00023D29">
        <w:t>ил</w:t>
      </w:r>
      <w:r w:rsidRPr="00023D29">
        <w:t xml:space="preserve"> удаленное управление коммутатором S1.</w:t>
      </w:r>
    </w:p>
    <w:p w14:paraId="585BE260" w14:textId="07EEE1BE" w:rsidR="00B65878" w:rsidRPr="00023D29" w:rsidRDefault="006773AD" w:rsidP="00B65878">
      <w:pPr>
        <w:pStyle w:val="BodyTextL25"/>
      </w:pPr>
      <w:r w:rsidRPr="00023D29">
        <w:t>И</w:t>
      </w:r>
      <w:r w:rsidR="00B65878" w:rsidRPr="00023D29">
        <w:t>спользу</w:t>
      </w:r>
      <w:r w:rsidRPr="00023D29">
        <w:t xml:space="preserve">ю </w:t>
      </w:r>
      <w:r w:rsidR="00B65878" w:rsidRPr="00023D29">
        <w:t xml:space="preserve">удаленный доступ к устройству с помощью </w:t>
      </w:r>
      <w:proofErr w:type="spellStart"/>
      <w:r w:rsidR="00B65878" w:rsidRPr="00023D29">
        <w:t>Telnet</w:t>
      </w:r>
      <w:proofErr w:type="spellEnd"/>
      <w:r w:rsidR="00B65878" w:rsidRPr="00023D29">
        <w:t xml:space="preserve">. </w:t>
      </w:r>
    </w:p>
    <w:p w14:paraId="7A54F42B" w14:textId="78461F9F" w:rsidR="00276862" w:rsidRPr="00023D29" w:rsidRDefault="006773AD" w:rsidP="000B05B7">
      <w:pPr>
        <w:pStyle w:val="SubStepAlpha"/>
      </w:pPr>
      <w:r w:rsidRPr="00023D29">
        <w:t>Используя приложение</w:t>
      </w:r>
      <w:r w:rsidR="00276862" w:rsidRPr="00023D29">
        <w:t xml:space="preserve"> </w:t>
      </w:r>
      <w:proofErr w:type="spellStart"/>
      <w:r w:rsidR="00276862" w:rsidRPr="00023D29">
        <w:t>Te</w:t>
      </w:r>
      <w:r w:rsidRPr="00023D29">
        <w:rPr>
          <w:lang w:val="en-US"/>
        </w:rPr>
        <w:t>lnet</w:t>
      </w:r>
      <w:proofErr w:type="spellEnd"/>
      <w:r w:rsidRPr="00023D29">
        <w:t>/</w:t>
      </w:r>
      <w:r w:rsidRPr="00023D29">
        <w:rPr>
          <w:lang w:val="en-US"/>
        </w:rPr>
        <w:t>SSH</w:t>
      </w:r>
      <w:r w:rsidRPr="00023D29">
        <w:t xml:space="preserve"> указал адрес коммутатора 192.168.1.2 и подключился к нему. </w:t>
      </w:r>
    </w:p>
    <w:p w14:paraId="37AF1D3A" w14:textId="679D6C60" w:rsidR="00B65878" w:rsidRPr="00023D29" w:rsidRDefault="00B65878" w:rsidP="00B65878">
      <w:pPr>
        <w:pStyle w:val="SubStepAlpha"/>
      </w:pPr>
      <w:r w:rsidRPr="00023D29">
        <w:t>После ввода пароля</w:t>
      </w:r>
      <w:r w:rsidRPr="00023D29">
        <w:rPr>
          <w:b/>
        </w:rPr>
        <w:t xml:space="preserve"> </w:t>
      </w:r>
      <w:r w:rsidR="006773AD" w:rsidRPr="00023D29">
        <w:t>оказался</w:t>
      </w:r>
      <w:r w:rsidRPr="00023D29">
        <w:t xml:space="preserve"> в командной строке пользовательского режима. Для перехода в исполнительский режим EXEC вве</w:t>
      </w:r>
      <w:r w:rsidR="006773AD" w:rsidRPr="00023D29">
        <w:t>л</w:t>
      </w:r>
      <w:r w:rsidRPr="00023D29">
        <w:t xml:space="preserve"> команду </w:t>
      </w:r>
      <w:proofErr w:type="spellStart"/>
      <w:r w:rsidRPr="00023D29">
        <w:rPr>
          <w:b/>
        </w:rPr>
        <w:t>enable</w:t>
      </w:r>
      <w:proofErr w:type="spellEnd"/>
      <w:r w:rsidRPr="00023D29">
        <w:t xml:space="preserve"> и использ</w:t>
      </w:r>
      <w:r w:rsidR="006773AD" w:rsidRPr="00023D29">
        <w:t xml:space="preserve">овал ранее заданный </w:t>
      </w:r>
      <w:r w:rsidRPr="00023D29">
        <w:t xml:space="preserve">секретный пароль </w:t>
      </w:r>
    </w:p>
    <w:p w14:paraId="693C1755" w14:textId="64E08C8E" w:rsidR="00311B00" w:rsidRPr="00023D29" w:rsidRDefault="00311B00" w:rsidP="006773AD">
      <w:pPr>
        <w:pStyle w:val="SubStepAlpha"/>
      </w:pPr>
      <w:r w:rsidRPr="00023D29">
        <w:t>Сохрани</w:t>
      </w:r>
      <w:r w:rsidR="006773AD" w:rsidRPr="00023D29">
        <w:t>л</w:t>
      </w:r>
      <w:r w:rsidRPr="00023D29">
        <w:t xml:space="preserve"> конфигурацию</w:t>
      </w:r>
      <w:r w:rsidR="006773AD" w:rsidRPr="00023D29">
        <w:t xml:space="preserve"> командой </w:t>
      </w:r>
      <w:proofErr w:type="spellStart"/>
      <w:r w:rsidR="006773AD" w:rsidRPr="00023D29">
        <w:rPr>
          <w:b/>
        </w:rPr>
        <w:t>copy</w:t>
      </w:r>
      <w:proofErr w:type="spellEnd"/>
      <w:r w:rsidR="006773AD" w:rsidRPr="00023D29">
        <w:rPr>
          <w:b/>
        </w:rPr>
        <w:t xml:space="preserve"> </w:t>
      </w:r>
      <w:proofErr w:type="spellStart"/>
      <w:r w:rsidR="006773AD" w:rsidRPr="00023D29">
        <w:rPr>
          <w:b/>
        </w:rPr>
        <w:t>running-config</w:t>
      </w:r>
      <w:proofErr w:type="spellEnd"/>
      <w:r w:rsidR="006773AD" w:rsidRPr="00023D29">
        <w:rPr>
          <w:b/>
        </w:rPr>
        <w:t xml:space="preserve"> </w:t>
      </w:r>
      <w:proofErr w:type="spellStart"/>
      <w:r w:rsidR="006773AD" w:rsidRPr="00023D29">
        <w:rPr>
          <w:b/>
        </w:rPr>
        <w:t>startup-config</w:t>
      </w:r>
      <w:proofErr w:type="spellEnd"/>
      <w:r w:rsidRPr="00023D29">
        <w:t>.</w:t>
      </w:r>
    </w:p>
    <w:p w14:paraId="2322C51A" w14:textId="62694DFD" w:rsidR="00B65878" w:rsidRPr="00023D29" w:rsidRDefault="00B65878" w:rsidP="00515284">
      <w:pPr>
        <w:pStyle w:val="1"/>
        <w:spacing w:before="120"/>
      </w:pPr>
      <w:r w:rsidRPr="00023D29">
        <w:t>Вопросы для повторения</w:t>
      </w:r>
    </w:p>
    <w:p w14:paraId="07F03790" w14:textId="1D74B32C" w:rsidR="00B65878" w:rsidRPr="00023D29" w:rsidRDefault="00B65878" w:rsidP="006B0E81">
      <w:pPr>
        <w:pStyle w:val="ReflectionQ"/>
      </w:pPr>
      <w:r w:rsidRPr="00023D29">
        <w:t>Зачем необходимо настраивать пароль VTY для коммутатора</w:t>
      </w:r>
      <w:r w:rsidR="002201F0" w:rsidRPr="00023D29">
        <w:t>: для ограничения доступа к управлению коммутатором</w:t>
      </w:r>
    </w:p>
    <w:p w14:paraId="6CB37C67" w14:textId="0DC805CF" w:rsidR="00B65878" w:rsidRPr="00023D29" w:rsidRDefault="00B65878" w:rsidP="002201F0">
      <w:pPr>
        <w:pStyle w:val="ReflectionQ"/>
      </w:pPr>
      <w:r w:rsidRPr="00023D29">
        <w:t>Что нужно сделать, чтобы пароли не отправлялись в незашифрованном виде</w:t>
      </w:r>
      <w:r w:rsidR="002201F0" w:rsidRPr="00023D29">
        <w:t xml:space="preserve">: включить шифрование паролей командой </w:t>
      </w:r>
      <w:proofErr w:type="spellStart"/>
      <w:r w:rsidR="002201F0" w:rsidRPr="00023D29">
        <w:rPr>
          <w:b/>
        </w:rPr>
        <w:t>service</w:t>
      </w:r>
      <w:proofErr w:type="spellEnd"/>
      <w:r w:rsidR="002201F0" w:rsidRPr="00023D29">
        <w:rPr>
          <w:b/>
        </w:rPr>
        <w:t xml:space="preserve"> </w:t>
      </w:r>
      <w:proofErr w:type="spellStart"/>
      <w:r w:rsidR="002201F0" w:rsidRPr="00023D29">
        <w:rPr>
          <w:b/>
        </w:rPr>
        <w:t>password-encryption</w:t>
      </w:r>
      <w:proofErr w:type="spellEnd"/>
    </w:p>
    <w:p w14:paraId="31381AC2" w14:textId="52BF876B" w:rsidR="00B65878" w:rsidRPr="00023D29" w:rsidRDefault="00B65878" w:rsidP="00042EAF">
      <w:pPr>
        <w:pStyle w:val="1"/>
      </w:pPr>
      <w:r w:rsidRPr="00023D29">
        <w:t>Приложение А. Инициализация и перезагрузка коммутатора</w:t>
      </w:r>
    </w:p>
    <w:p w14:paraId="0FE08DE5" w14:textId="15F0B6E8" w:rsidR="00B65878" w:rsidRPr="00023D29" w:rsidRDefault="00B65878" w:rsidP="002201F0">
      <w:pPr>
        <w:pStyle w:val="SubStepAlpha"/>
        <w:numPr>
          <w:ilvl w:val="3"/>
          <w:numId w:val="14"/>
        </w:numPr>
      </w:pPr>
      <w:r w:rsidRPr="00023D29">
        <w:t>Подключи</w:t>
      </w:r>
      <w:r w:rsidR="002201F0" w:rsidRPr="00023D29">
        <w:t>лся</w:t>
      </w:r>
      <w:r w:rsidRPr="00023D29">
        <w:t xml:space="preserve"> к коммутатору с помощью консоли и </w:t>
      </w:r>
      <w:r w:rsidR="002201F0" w:rsidRPr="00023D29">
        <w:t>вошел</w:t>
      </w:r>
      <w:r w:rsidRPr="00023D29">
        <w:t xml:space="preserve"> в привилегированный режим EXEC.</w:t>
      </w:r>
    </w:p>
    <w:p w14:paraId="34B03B92" w14:textId="415AE60E" w:rsidR="00B65878" w:rsidRPr="00023D29" w:rsidRDefault="00B65878" w:rsidP="006B0E81">
      <w:pPr>
        <w:pStyle w:val="SubStepAlpha"/>
      </w:pPr>
      <w:r w:rsidRPr="00023D29">
        <w:t>Воспольз</w:t>
      </w:r>
      <w:r w:rsidR="002201F0" w:rsidRPr="00023D29">
        <w:t xml:space="preserve">овался </w:t>
      </w:r>
      <w:r w:rsidRPr="00023D29">
        <w:t xml:space="preserve">командой </w:t>
      </w:r>
      <w:proofErr w:type="spellStart"/>
      <w:r w:rsidRPr="00023D29">
        <w:rPr>
          <w:b/>
        </w:rPr>
        <w:t>show</w:t>
      </w:r>
      <w:proofErr w:type="spellEnd"/>
      <w:r w:rsidRPr="00023D29">
        <w:rPr>
          <w:b/>
        </w:rPr>
        <w:t xml:space="preserve"> </w:t>
      </w:r>
      <w:proofErr w:type="spellStart"/>
      <w:r w:rsidRPr="00023D29">
        <w:rPr>
          <w:b/>
        </w:rPr>
        <w:t>flash</w:t>
      </w:r>
      <w:proofErr w:type="spellEnd"/>
      <w:r w:rsidRPr="00023D29">
        <w:t>, чтобы определить, были ли созданы сети VLAN на коммутаторе.</w:t>
      </w:r>
    </w:p>
    <w:p w14:paraId="67EA1E69" w14:textId="4ECBDAA4" w:rsidR="00B65878" w:rsidRPr="00023D29" w:rsidRDefault="00B65878" w:rsidP="00B65878">
      <w:pPr>
        <w:pStyle w:val="CMD"/>
        <w:rPr>
          <w:lang w:val="en-US"/>
        </w:rPr>
      </w:pPr>
      <w:r w:rsidRPr="00023D29">
        <w:rPr>
          <w:lang w:val="en-US"/>
        </w:rPr>
        <w:lastRenderedPageBreak/>
        <w:t>S</w:t>
      </w:r>
      <w:r w:rsidR="002201F0" w:rsidRPr="002B754B">
        <w:rPr>
          <w:lang w:val="en-US"/>
        </w:rPr>
        <w:t>1</w:t>
      </w:r>
      <w:r w:rsidRPr="00023D29">
        <w:rPr>
          <w:lang w:val="en-US"/>
        </w:rPr>
        <w:t xml:space="preserve"># </w:t>
      </w:r>
      <w:r w:rsidRPr="00023D29">
        <w:rPr>
          <w:b/>
          <w:lang w:val="en-US"/>
        </w:rPr>
        <w:t>show flash</w:t>
      </w:r>
    </w:p>
    <w:p w14:paraId="1B9DA233" w14:textId="77777777" w:rsidR="00B65878" w:rsidRPr="00023D29" w:rsidRDefault="00B65878" w:rsidP="00B65878">
      <w:pPr>
        <w:pStyle w:val="CMDOutput"/>
        <w:rPr>
          <w:lang w:val="en-US"/>
        </w:rPr>
      </w:pPr>
      <w:r w:rsidRPr="00023D29">
        <w:t>Каталог</w:t>
      </w:r>
      <w:r w:rsidRPr="00023D29">
        <w:rPr>
          <w:lang w:val="en-US"/>
        </w:rPr>
        <w:t xml:space="preserve"> flash:/</w:t>
      </w:r>
    </w:p>
    <w:p w14:paraId="067FD686" w14:textId="612A05F7" w:rsidR="002201F0" w:rsidRPr="00023D29" w:rsidRDefault="002201F0" w:rsidP="002201F0">
      <w:pPr>
        <w:pStyle w:val="CMDOutput"/>
        <w:rPr>
          <w:lang w:val="en-US"/>
        </w:rPr>
      </w:pPr>
      <w:r w:rsidRPr="00023D29">
        <w:rPr>
          <w:lang w:val="en-US"/>
        </w:rPr>
        <w:t>Directory of flash</w:t>
      </w:r>
      <w:proofErr w:type="gramStart"/>
      <w:r w:rsidRPr="00023D29">
        <w:rPr>
          <w:lang w:val="en-US"/>
        </w:rPr>
        <w:t>:/</w:t>
      </w:r>
      <w:proofErr w:type="gramEnd"/>
    </w:p>
    <w:p w14:paraId="71557A2A" w14:textId="77777777" w:rsidR="002201F0" w:rsidRPr="00023D29" w:rsidRDefault="002201F0" w:rsidP="002201F0">
      <w:pPr>
        <w:pStyle w:val="CMDOutput"/>
        <w:rPr>
          <w:lang w:val="en-US"/>
        </w:rPr>
      </w:pPr>
      <w:r w:rsidRPr="00023D29">
        <w:rPr>
          <w:lang w:val="en-US"/>
        </w:rPr>
        <w:t xml:space="preserve">    </w:t>
      </w:r>
      <w:proofErr w:type="gramStart"/>
      <w:r w:rsidRPr="00023D29">
        <w:rPr>
          <w:lang w:val="en-US"/>
        </w:rPr>
        <w:t>1  -</w:t>
      </w:r>
      <w:proofErr w:type="spellStart"/>
      <w:proofErr w:type="gramEnd"/>
      <w:r w:rsidRPr="00023D29">
        <w:rPr>
          <w:lang w:val="en-US"/>
        </w:rPr>
        <w:t>rw</w:t>
      </w:r>
      <w:proofErr w:type="spellEnd"/>
      <w:r w:rsidRPr="00023D29">
        <w:rPr>
          <w:lang w:val="en-US"/>
        </w:rPr>
        <w:t>-     4670455          &lt;no date&gt;  2960-lanbasek9-mz.150-2.SE4.bin</w:t>
      </w:r>
    </w:p>
    <w:p w14:paraId="773C92E4" w14:textId="77777777" w:rsidR="002201F0" w:rsidRPr="00023D29" w:rsidRDefault="002201F0" w:rsidP="002201F0">
      <w:pPr>
        <w:pStyle w:val="CMDOutput"/>
        <w:rPr>
          <w:lang w:val="en-US"/>
        </w:rPr>
      </w:pPr>
      <w:r w:rsidRPr="00023D29">
        <w:rPr>
          <w:lang w:val="en-US"/>
        </w:rPr>
        <w:t xml:space="preserve">    </w:t>
      </w:r>
      <w:proofErr w:type="gramStart"/>
      <w:r w:rsidRPr="00023D29">
        <w:rPr>
          <w:lang w:val="en-US"/>
        </w:rPr>
        <w:t>2  -</w:t>
      </w:r>
      <w:proofErr w:type="spellStart"/>
      <w:proofErr w:type="gramEnd"/>
      <w:r w:rsidRPr="00023D29">
        <w:rPr>
          <w:lang w:val="en-US"/>
        </w:rPr>
        <w:t>rw</w:t>
      </w:r>
      <w:proofErr w:type="spellEnd"/>
      <w:r w:rsidRPr="00023D29">
        <w:rPr>
          <w:lang w:val="en-US"/>
        </w:rPr>
        <w:t xml:space="preserve">-        1286          &lt;no date&gt;  </w:t>
      </w:r>
      <w:proofErr w:type="spellStart"/>
      <w:r w:rsidRPr="00023D29">
        <w:rPr>
          <w:lang w:val="en-US"/>
        </w:rPr>
        <w:t>config.text</w:t>
      </w:r>
      <w:proofErr w:type="spellEnd"/>
    </w:p>
    <w:p w14:paraId="69DC3BEC" w14:textId="77777777" w:rsidR="002201F0" w:rsidRPr="00023D29" w:rsidRDefault="002201F0" w:rsidP="002201F0">
      <w:pPr>
        <w:pStyle w:val="CMDOutput"/>
        <w:rPr>
          <w:lang w:val="en-US"/>
        </w:rPr>
      </w:pPr>
    </w:p>
    <w:p w14:paraId="089F05C1" w14:textId="40F3B9C1" w:rsidR="00B65878" w:rsidRPr="002B754B" w:rsidRDefault="002201F0" w:rsidP="002201F0">
      <w:pPr>
        <w:pStyle w:val="CMDOutput"/>
        <w:rPr>
          <w:lang w:val="en-US"/>
        </w:rPr>
      </w:pPr>
      <w:r w:rsidRPr="00023D29">
        <w:rPr>
          <w:lang w:val="en-US"/>
        </w:rPr>
        <w:t>64016384 bytes total (59344643 bytes free)</w:t>
      </w:r>
    </w:p>
    <w:p w14:paraId="4F3CED3C" w14:textId="659633B2" w:rsidR="00B65878" w:rsidRPr="00023D29" w:rsidRDefault="002201F0" w:rsidP="006B0E81">
      <w:pPr>
        <w:pStyle w:val="SubStepAlpha"/>
      </w:pPr>
      <w:r w:rsidRPr="00023D29">
        <w:t>В</w:t>
      </w:r>
      <w:r w:rsidR="00B65878" w:rsidRPr="00023D29">
        <w:t xml:space="preserve">о </w:t>
      </w:r>
      <w:proofErr w:type="spellStart"/>
      <w:r w:rsidR="00B65878" w:rsidRPr="00023D29">
        <w:t>флеш</w:t>
      </w:r>
      <w:proofErr w:type="spellEnd"/>
      <w:r w:rsidR="00B65878" w:rsidRPr="00023D29">
        <w:t xml:space="preserve">-памяти файл </w:t>
      </w:r>
      <w:r w:rsidR="00B65878" w:rsidRPr="00023D29">
        <w:rPr>
          <w:b/>
        </w:rPr>
        <w:t>vlan.dat</w:t>
      </w:r>
      <w:r w:rsidRPr="00023D29">
        <w:t xml:space="preserve"> не обнаружен, так как сети </w:t>
      </w:r>
      <w:r w:rsidRPr="00023D29">
        <w:rPr>
          <w:lang w:val="en-US"/>
        </w:rPr>
        <w:t>VLAN</w:t>
      </w:r>
      <w:r w:rsidRPr="00023D29">
        <w:t xml:space="preserve"> мною не создавались.</w:t>
      </w:r>
    </w:p>
    <w:p w14:paraId="4C848B19" w14:textId="04AC2461" w:rsidR="00B65878" w:rsidRPr="00023D29" w:rsidRDefault="00B65878" w:rsidP="006B0E81">
      <w:pPr>
        <w:pStyle w:val="SubStepAlpha"/>
      </w:pPr>
      <w:r w:rsidRPr="00023D29">
        <w:t>Вве</w:t>
      </w:r>
      <w:r w:rsidR="002201F0" w:rsidRPr="00023D29">
        <w:t>л</w:t>
      </w:r>
      <w:r w:rsidRPr="00023D29">
        <w:t xml:space="preserve"> команду </w:t>
      </w:r>
      <w:proofErr w:type="spellStart"/>
      <w:r w:rsidRPr="00023D29">
        <w:rPr>
          <w:b/>
        </w:rPr>
        <w:t>erase</w:t>
      </w:r>
      <w:proofErr w:type="spellEnd"/>
      <w:r w:rsidRPr="00023D29">
        <w:rPr>
          <w:b/>
        </w:rPr>
        <w:t xml:space="preserve"> </w:t>
      </w:r>
      <w:proofErr w:type="spellStart"/>
      <w:r w:rsidRPr="00023D29">
        <w:rPr>
          <w:b/>
        </w:rPr>
        <w:t>startup-config</w:t>
      </w:r>
      <w:proofErr w:type="spellEnd"/>
      <w:r w:rsidRPr="00023D29">
        <w:t xml:space="preserve">, чтобы удалить файл загрузочной конфигурации из NVRAM. </w:t>
      </w:r>
    </w:p>
    <w:p w14:paraId="3D0991ED" w14:textId="77777777" w:rsidR="00023D29" w:rsidRPr="00023D29" w:rsidRDefault="00023D29" w:rsidP="00023D29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lang w:val="en-US"/>
        </w:rPr>
      </w:pPr>
      <w:r w:rsidRPr="00023D29">
        <w:rPr>
          <w:rFonts w:ascii="Courier New" w:hAnsi="Courier New"/>
          <w:lang w:val="en-US"/>
        </w:rPr>
        <w:t>S1#erase startup-</w:t>
      </w:r>
      <w:proofErr w:type="spellStart"/>
      <w:r w:rsidRPr="00023D29">
        <w:rPr>
          <w:rFonts w:ascii="Courier New" w:hAnsi="Courier New"/>
          <w:lang w:val="en-US"/>
        </w:rPr>
        <w:t>config</w:t>
      </w:r>
      <w:proofErr w:type="spellEnd"/>
      <w:r w:rsidRPr="00023D29">
        <w:rPr>
          <w:rFonts w:ascii="Courier New" w:hAnsi="Courier New"/>
          <w:lang w:val="en-US"/>
        </w:rPr>
        <w:t xml:space="preserve"> </w:t>
      </w:r>
    </w:p>
    <w:p w14:paraId="3330064B" w14:textId="77777777" w:rsidR="00023D29" w:rsidRPr="00023D29" w:rsidRDefault="00023D29" w:rsidP="00023D29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lang w:val="en-US"/>
        </w:rPr>
      </w:pPr>
      <w:r w:rsidRPr="00023D29">
        <w:rPr>
          <w:rFonts w:ascii="Courier New" w:hAnsi="Courier New"/>
          <w:lang w:val="en-US"/>
        </w:rPr>
        <w:t xml:space="preserve">Erasing the </w:t>
      </w:r>
      <w:proofErr w:type="spellStart"/>
      <w:r w:rsidRPr="00023D29">
        <w:rPr>
          <w:rFonts w:ascii="Courier New" w:hAnsi="Courier New"/>
          <w:lang w:val="en-US"/>
        </w:rPr>
        <w:t>nvram</w:t>
      </w:r>
      <w:proofErr w:type="spellEnd"/>
      <w:r w:rsidRPr="00023D29">
        <w:rPr>
          <w:rFonts w:ascii="Courier New" w:hAnsi="Courier New"/>
          <w:lang w:val="en-US"/>
        </w:rPr>
        <w:t xml:space="preserve"> filesystem will remove all configuration files! </w:t>
      </w:r>
      <w:proofErr w:type="gramStart"/>
      <w:r w:rsidRPr="00023D29">
        <w:rPr>
          <w:rFonts w:ascii="Courier New" w:hAnsi="Courier New"/>
          <w:lang w:val="en-US"/>
        </w:rPr>
        <w:t>Continue?</w:t>
      </w:r>
      <w:proofErr w:type="gramEnd"/>
      <w:r w:rsidRPr="00023D29">
        <w:rPr>
          <w:rFonts w:ascii="Courier New" w:hAnsi="Courier New"/>
          <w:lang w:val="en-US"/>
        </w:rPr>
        <w:t xml:space="preserve"> [</w:t>
      </w:r>
      <w:proofErr w:type="gramStart"/>
      <w:r w:rsidRPr="00023D29">
        <w:rPr>
          <w:rFonts w:ascii="Courier New" w:hAnsi="Courier New"/>
          <w:lang w:val="en-US"/>
        </w:rPr>
        <w:t>confirm</w:t>
      </w:r>
      <w:proofErr w:type="gramEnd"/>
      <w:r w:rsidRPr="00023D29">
        <w:rPr>
          <w:rFonts w:ascii="Courier New" w:hAnsi="Courier New"/>
          <w:lang w:val="en-US"/>
        </w:rPr>
        <w:t>]</w:t>
      </w:r>
    </w:p>
    <w:p w14:paraId="546E32E0" w14:textId="77777777" w:rsidR="00023D29" w:rsidRPr="00023D29" w:rsidRDefault="00023D29" w:rsidP="00023D29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lang w:val="en-US"/>
        </w:rPr>
      </w:pPr>
      <w:r w:rsidRPr="00023D29">
        <w:rPr>
          <w:rFonts w:ascii="Courier New" w:hAnsi="Courier New"/>
          <w:lang w:val="en-US"/>
        </w:rPr>
        <w:t>[OK]</w:t>
      </w:r>
    </w:p>
    <w:p w14:paraId="22A2AE18" w14:textId="77777777" w:rsidR="00023D29" w:rsidRPr="00023D29" w:rsidRDefault="00023D29" w:rsidP="00023D29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lang w:val="en-US"/>
        </w:rPr>
      </w:pPr>
      <w:r w:rsidRPr="00023D29">
        <w:rPr>
          <w:rFonts w:ascii="Courier New" w:hAnsi="Courier New"/>
          <w:lang w:val="en-US"/>
        </w:rPr>
        <w:t xml:space="preserve">Erase of </w:t>
      </w:r>
      <w:proofErr w:type="spellStart"/>
      <w:r w:rsidRPr="00023D29">
        <w:rPr>
          <w:rFonts w:ascii="Courier New" w:hAnsi="Courier New"/>
          <w:lang w:val="en-US"/>
        </w:rPr>
        <w:t>nvram</w:t>
      </w:r>
      <w:proofErr w:type="spellEnd"/>
      <w:r w:rsidRPr="00023D29">
        <w:rPr>
          <w:rFonts w:ascii="Courier New" w:hAnsi="Courier New"/>
          <w:lang w:val="en-US"/>
        </w:rPr>
        <w:t>: complete</w:t>
      </w:r>
    </w:p>
    <w:p w14:paraId="55FD85B7" w14:textId="77777777" w:rsidR="00023D29" w:rsidRPr="00023D29" w:rsidRDefault="00023D29" w:rsidP="00023D29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lang w:val="en-US"/>
        </w:rPr>
      </w:pPr>
      <w:r w:rsidRPr="00023D29">
        <w:rPr>
          <w:rFonts w:ascii="Courier New" w:hAnsi="Courier New"/>
          <w:lang w:val="en-US"/>
        </w:rPr>
        <w:t xml:space="preserve">%SYS-7-NV_BLOCK_INIT: Initialized the geometry of </w:t>
      </w:r>
      <w:proofErr w:type="spellStart"/>
      <w:r w:rsidRPr="00023D29">
        <w:rPr>
          <w:rFonts w:ascii="Courier New" w:hAnsi="Courier New"/>
          <w:lang w:val="en-US"/>
        </w:rPr>
        <w:t>nvram</w:t>
      </w:r>
      <w:proofErr w:type="spellEnd"/>
    </w:p>
    <w:p w14:paraId="05CA08E6" w14:textId="77777777" w:rsidR="00023D29" w:rsidRPr="00023D29" w:rsidRDefault="00023D29" w:rsidP="00023D29">
      <w:pPr>
        <w:pStyle w:val="SubStepAlpha"/>
        <w:numPr>
          <w:ilvl w:val="0"/>
          <w:numId w:val="0"/>
        </w:numPr>
        <w:ind w:left="720"/>
      </w:pPr>
      <w:r w:rsidRPr="00023D29">
        <w:rPr>
          <w:rFonts w:ascii="Courier New" w:hAnsi="Courier New"/>
          <w:lang w:val="en-US"/>
        </w:rPr>
        <w:t>S</w:t>
      </w:r>
      <w:r w:rsidRPr="00023D29">
        <w:rPr>
          <w:rFonts w:ascii="Courier New" w:hAnsi="Courier New"/>
        </w:rPr>
        <w:t>1#</w:t>
      </w:r>
    </w:p>
    <w:p w14:paraId="2DF2F0A6" w14:textId="26BB4714" w:rsidR="00B65878" w:rsidRPr="00023D29" w:rsidRDefault="00B65878" w:rsidP="00C97656">
      <w:pPr>
        <w:pStyle w:val="SubStepAlpha"/>
        <w:rPr>
          <w:rFonts w:ascii="Courier New" w:hAnsi="Courier New" w:cs="Courier New"/>
          <w:b/>
          <w:lang w:val="en-US"/>
        </w:rPr>
      </w:pPr>
      <w:r w:rsidRPr="00023D29">
        <w:t>Перезагрузи</w:t>
      </w:r>
      <w:r w:rsidR="00023D29" w:rsidRPr="00023D29">
        <w:t>л</w:t>
      </w:r>
      <w:r w:rsidRPr="00023D29">
        <w:t xml:space="preserve"> коммутатор, чтобы удалить устаревшую информацию о конфигурации из памяти. </w:t>
      </w:r>
      <w:r w:rsidRPr="00023D29">
        <w:rPr>
          <w:rFonts w:ascii="Courier New" w:hAnsi="Courier New" w:cs="Courier New"/>
          <w:lang w:val="en-US"/>
        </w:rPr>
        <w:t>S</w:t>
      </w:r>
      <w:r w:rsidR="00023D29" w:rsidRPr="00023D29">
        <w:rPr>
          <w:rFonts w:ascii="Courier New" w:hAnsi="Courier New" w:cs="Courier New"/>
        </w:rPr>
        <w:t>1</w:t>
      </w:r>
      <w:r w:rsidRPr="00023D29">
        <w:rPr>
          <w:rFonts w:ascii="Courier New" w:hAnsi="Courier New" w:cs="Courier New"/>
          <w:lang w:val="en-US"/>
        </w:rPr>
        <w:t xml:space="preserve"># </w:t>
      </w:r>
      <w:r w:rsidRPr="00023D29">
        <w:rPr>
          <w:rFonts w:ascii="Courier New" w:hAnsi="Courier New" w:cs="Courier New"/>
          <w:b/>
          <w:lang w:val="en-US"/>
        </w:rPr>
        <w:t>reload</w:t>
      </w:r>
    </w:p>
    <w:p w14:paraId="5C06D05E" w14:textId="79A28C93" w:rsidR="00B65878" w:rsidRPr="00023D29" w:rsidRDefault="00B65878" w:rsidP="00B65878">
      <w:pPr>
        <w:pStyle w:val="CMDOutput"/>
      </w:pPr>
      <w:proofErr w:type="gramStart"/>
      <w:r w:rsidRPr="00023D29">
        <w:rPr>
          <w:lang w:val="en-US"/>
        </w:rPr>
        <w:t>Proceed with reload?</w:t>
      </w:r>
      <w:proofErr w:type="gramEnd"/>
      <w:r w:rsidRPr="00023D29">
        <w:rPr>
          <w:lang w:val="en-US"/>
        </w:rPr>
        <w:t xml:space="preserve"> </w:t>
      </w:r>
      <w:r w:rsidRPr="00023D29">
        <w:t>[</w:t>
      </w:r>
      <w:proofErr w:type="spellStart"/>
      <w:r w:rsidRPr="00023D29">
        <w:t>confirm</w:t>
      </w:r>
      <w:proofErr w:type="spellEnd"/>
      <w:r w:rsidRPr="00023D29">
        <w:t>]</w:t>
      </w:r>
    </w:p>
    <w:p w14:paraId="41362889" w14:textId="7BA98672" w:rsidR="00023D29" w:rsidRPr="00023D29" w:rsidRDefault="00B65878" w:rsidP="006B0E81">
      <w:pPr>
        <w:pStyle w:val="SubStepAlpha"/>
      </w:pPr>
      <w:r w:rsidRPr="00023D29">
        <w:t xml:space="preserve">После перезагрузки коммутатора </w:t>
      </w:r>
      <w:r w:rsidR="00023D29" w:rsidRPr="00023D29">
        <w:t xml:space="preserve">получил чистый, не настроенный коммутатор. Так как при удалении конфигурации </w:t>
      </w:r>
      <w:proofErr w:type="spellStart"/>
      <w:r w:rsidR="00023D29" w:rsidRPr="00023D29">
        <w:rPr>
          <w:lang w:val="en-US"/>
        </w:rPr>
        <w:t>ethernet</w:t>
      </w:r>
      <w:proofErr w:type="spellEnd"/>
      <w:r w:rsidR="00023D29" w:rsidRPr="00023D29">
        <w:t xml:space="preserve"> кабель от порта не отключал, то после загрузки в консоли получил сообщение,</w:t>
      </w:r>
    </w:p>
    <w:p w14:paraId="2B1FC2E6" w14:textId="77777777" w:rsidR="00023D29" w:rsidRPr="00023D29" w:rsidRDefault="00023D29" w:rsidP="00023D29">
      <w:pPr>
        <w:pStyle w:val="CMD"/>
        <w:rPr>
          <w:lang w:val="en-US"/>
        </w:rPr>
      </w:pPr>
      <w:r w:rsidRPr="00023D29">
        <w:rPr>
          <w:lang w:val="en-US"/>
        </w:rPr>
        <w:t>Press RETURN to get started!</w:t>
      </w:r>
    </w:p>
    <w:p w14:paraId="5BF42653" w14:textId="77777777" w:rsidR="00023D29" w:rsidRPr="00023D29" w:rsidRDefault="00023D29" w:rsidP="00023D29">
      <w:pPr>
        <w:pStyle w:val="CMD"/>
        <w:rPr>
          <w:lang w:val="en-US"/>
        </w:rPr>
      </w:pPr>
      <w:proofErr w:type="gramStart"/>
      <w:r w:rsidRPr="00023D29">
        <w:rPr>
          <w:lang w:val="en-US"/>
        </w:rPr>
        <w:t>%LINK</w:t>
      </w:r>
      <w:proofErr w:type="gramEnd"/>
      <w:r w:rsidRPr="00023D29">
        <w:rPr>
          <w:lang w:val="en-US"/>
        </w:rPr>
        <w:t>-5-CHANGED: Interface FastEthernet0/6, changed state to up</w:t>
      </w:r>
    </w:p>
    <w:p w14:paraId="016857E8" w14:textId="77777777" w:rsidR="00023D29" w:rsidRPr="00023D29" w:rsidRDefault="00023D29" w:rsidP="00023D29">
      <w:pPr>
        <w:pStyle w:val="CMD"/>
        <w:rPr>
          <w:lang w:val="en-US"/>
        </w:rPr>
      </w:pPr>
      <w:proofErr w:type="gramStart"/>
      <w:r w:rsidRPr="00023D29">
        <w:rPr>
          <w:lang w:val="en-US"/>
        </w:rPr>
        <w:t>%LINEPROTO</w:t>
      </w:r>
      <w:proofErr w:type="gramEnd"/>
      <w:r w:rsidRPr="00023D29">
        <w:rPr>
          <w:lang w:val="en-US"/>
        </w:rPr>
        <w:t>-5-UPDOWN: Line protocol on Interface FastEthernet0/6, changed state to up</w:t>
      </w:r>
    </w:p>
    <w:p w14:paraId="6471FD71" w14:textId="3EEEF1F5" w:rsidR="00B65878" w:rsidRPr="00023D29" w:rsidRDefault="00023D29" w:rsidP="00023D29">
      <w:pPr>
        <w:pStyle w:val="CMD"/>
        <w:rPr>
          <w:lang w:val="en-US"/>
        </w:rPr>
      </w:pPr>
      <w:r w:rsidRPr="00023D29">
        <w:rPr>
          <w:lang w:val="en-US"/>
        </w:rPr>
        <w:t>Switch&gt;</w:t>
      </w:r>
    </w:p>
    <w:sectPr w:rsidR="00B65878" w:rsidRPr="00023D29" w:rsidSect="00F76A03">
      <w:footerReference w:type="default" r:id="rId8"/>
      <w:headerReference w:type="first" r:id="rId9"/>
      <w:pgSz w:w="12240" w:h="15840" w:code="1"/>
      <w:pgMar w:top="851" w:right="1080" w:bottom="568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F5AD5" w14:textId="77777777" w:rsidR="00CE5877" w:rsidRDefault="00CE5877" w:rsidP="00710659">
      <w:pPr>
        <w:spacing w:after="0" w:line="240" w:lineRule="auto"/>
      </w:pPr>
      <w:r>
        <w:separator/>
      </w:r>
    </w:p>
    <w:p w14:paraId="7BFC85C0" w14:textId="77777777" w:rsidR="00CE5877" w:rsidRDefault="00CE5877"/>
  </w:endnote>
  <w:endnote w:type="continuationSeparator" w:id="0">
    <w:p w14:paraId="2F36BEA2" w14:textId="77777777" w:rsidR="00CE5877" w:rsidRDefault="00CE5877" w:rsidP="00710659">
      <w:pPr>
        <w:spacing w:after="0" w:line="240" w:lineRule="auto"/>
      </w:pPr>
      <w:r>
        <w:continuationSeparator/>
      </w:r>
    </w:p>
    <w:p w14:paraId="623C1707" w14:textId="77777777" w:rsidR="00CE5877" w:rsidRDefault="00CE58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A00D2" w14:textId="48E3B50C" w:rsidR="00A15832" w:rsidRDefault="00A15832" w:rsidP="00A15832">
    <w:pPr>
      <w:pStyle w:val="a5"/>
      <w:tabs>
        <w:tab w:val="clear" w:pos="6570"/>
        <w:tab w:val="clear" w:pos="10080"/>
        <w:tab w:val="clear" w:pos="1080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70EFCB" w14:textId="77777777" w:rsidR="00CE5877" w:rsidRDefault="00CE5877" w:rsidP="00710659">
      <w:pPr>
        <w:spacing w:after="0" w:line="240" w:lineRule="auto"/>
      </w:pPr>
      <w:r>
        <w:separator/>
      </w:r>
    </w:p>
    <w:p w14:paraId="29AC04A8" w14:textId="77777777" w:rsidR="00CE5877" w:rsidRDefault="00CE5877"/>
  </w:footnote>
  <w:footnote w:type="continuationSeparator" w:id="0">
    <w:p w14:paraId="4CDA91BB" w14:textId="77777777" w:rsidR="00CE5877" w:rsidRDefault="00CE5877" w:rsidP="00710659">
      <w:pPr>
        <w:spacing w:after="0" w:line="240" w:lineRule="auto"/>
      </w:pPr>
      <w:r>
        <w:continuationSeparator/>
      </w:r>
    </w:p>
    <w:p w14:paraId="78159097" w14:textId="77777777" w:rsidR="00CE5877" w:rsidRDefault="00CE58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D30AE" w14:textId="2035B0A3" w:rsidR="00AE2138" w:rsidRDefault="00AE2138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469C512E"/>
    <w:styleLink w:val="SectionList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B3410E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428C4030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63B062C"/>
    <w:multiLevelType w:val="multilevel"/>
    <w:tmpl w:val="CA4443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7"/>
  </w:num>
  <w:num w:numId="12">
    <w:abstractNumId w:val="3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8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3D29"/>
    <w:rsid w:val="000242D6"/>
    <w:rsid w:val="00024EE5"/>
    <w:rsid w:val="00026622"/>
    <w:rsid w:val="00041AF6"/>
    <w:rsid w:val="0004259C"/>
    <w:rsid w:val="00042EAF"/>
    <w:rsid w:val="00044E62"/>
    <w:rsid w:val="00045748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00BE"/>
    <w:rsid w:val="000B2344"/>
    <w:rsid w:val="000B7DE5"/>
    <w:rsid w:val="000C2118"/>
    <w:rsid w:val="000C6425"/>
    <w:rsid w:val="000C6E6E"/>
    <w:rsid w:val="000C7B7D"/>
    <w:rsid w:val="000D55B4"/>
    <w:rsid w:val="000E429B"/>
    <w:rsid w:val="000E5E5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37CE"/>
    <w:rsid w:val="00143DEA"/>
    <w:rsid w:val="00144997"/>
    <w:rsid w:val="001523C0"/>
    <w:rsid w:val="001535FE"/>
    <w:rsid w:val="00154E3A"/>
    <w:rsid w:val="00155352"/>
    <w:rsid w:val="00157902"/>
    <w:rsid w:val="00161BDD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910"/>
    <w:rsid w:val="001B6F95"/>
    <w:rsid w:val="001C05A1"/>
    <w:rsid w:val="001C1D9E"/>
    <w:rsid w:val="001C5998"/>
    <w:rsid w:val="001C7C3B"/>
    <w:rsid w:val="001D5B6F"/>
    <w:rsid w:val="001E0AB8"/>
    <w:rsid w:val="001E38E0"/>
    <w:rsid w:val="001E4B1B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1F0"/>
    <w:rsid w:val="002240AB"/>
    <w:rsid w:val="00225E37"/>
    <w:rsid w:val="00231A1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62"/>
    <w:rsid w:val="002768DC"/>
    <w:rsid w:val="00294C8F"/>
    <w:rsid w:val="002A0B2E"/>
    <w:rsid w:val="002A0DC1"/>
    <w:rsid w:val="002A6C56"/>
    <w:rsid w:val="002B754B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5A84"/>
    <w:rsid w:val="002F66D3"/>
    <w:rsid w:val="002F6D17"/>
    <w:rsid w:val="00302887"/>
    <w:rsid w:val="00304814"/>
    <w:rsid w:val="003056EB"/>
    <w:rsid w:val="003071FF"/>
    <w:rsid w:val="00310652"/>
    <w:rsid w:val="00311065"/>
    <w:rsid w:val="00311B00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B96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2C2D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04A3"/>
    <w:rsid w:val="00411845"/>
    <w:rsid w:val="0041293B"/>
    <w:rsid w:val="004131B0"/>
    <w:rsid w:val="0041668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E61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C72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7868"/>
    <w:rsid w:val="00504ED4"/>
    <w:rsid w:val="00510639"/>
    <w:rsid w:val="00511791"/>
    <w:rsid w:val="005139BE"/>
    <w:rsid w:val="00515284"/>
    <w:rsid w:val="00516142"/>
    <w:rsid w:val="0051681C"/>
    <w:rsid w:val="00520027"/>
    <w:rsid w:val="0052093C"/>
    <w:rsid w:val="00521B31"/>
    <w:rsid w:val="00522469"/>
    <w:rsid w:val="0052400A"/>
    <w:rsid w:val="00533C15"/>
    <w:rsid w:val="00536277"/>
    <w:rsid w:val="00536F43"/>
    <w:rsid w:val="005425A2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3446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74B"/>
    <w:rsid w:val="00603C52"/>
    <w:rsid w:val="006131CE"/>
    <w:rsid w:val="0061336B"/>
    <w:rsid w:val="00617D6E"/>
    <w:rsid w:val="00620ED5"/>
    <w:rsid w:val="00622D61"/>
    <w:rsid w:val="00624198"/>
    <w:rsid w:val="00634D90"/>
    <w:rsid w:val="00636C28"/>
    <w:rsid w:val="006428E5"/>
    <w:rsid w:val="00644958"/>
    <w:rsid w:val="006513FB"/>
    <w:rsid w:val="00656EEF"/>
    <w:rsid w:val="006576AF"/>
    <w:rsid w:val="00672251"/>
    <w:rsid w:val="00672919"/>
    <w:rsid w:val="006773AD"/>
    <w:rsid w:val="00677544"/>
    <w:rsid w:val="0068044E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0E81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03DC"/>
    <w:rsid w:val="006E1D5D"/>
    <w:rsid w:val="006E372B"/>
    <w:rsid w:val="006E5FE9"/>
    <w:rsid w:val="006E6581"/>
    <w:rsid w:val="006E71DF"/>
    <w:rsid w:val="006F1616"/>
    <w:rsid w:val="006F183F"/>
    <w:rsid w:val="006F1CC4"/>
    <w:rsid w:val="006F2A86"/>
    <w:rsid w:val="006F3163"/>
    <w:rsid w:val="00705FEC"/>
    <w:rsid w:val="0070709A"/>
    <w:rsid w:val="00710659"/>
    <w:rsid w:val="0071147A"/>
    <w:rsid w:val="0071185D"/>
    <w:rsid w:val="00715D68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7B94"/>
    <w:rsid w:val="00760209"/>
    <w:rsid w:val="00760FE4"/>
    <w:rsid w:val="007636C2"/>
    <w:rsid w:val="00763D8B"/>
    <w:rsid w:val="007657F6"/>
    <w:rsid w:val="00765E47"/>
    <w:rsid w:val="0076736B"/>
    <w:rsid w:val="0077125A"/>
    <w:rsid w:val="0078405B"/>
    <w:rsid w:val="00786F58"/>
    <w:rsid w:val="00787964"/>
    <w:rsid w:val="00787CC1"/>
    <w:rsid w:val="00792F4E"/>
    <w:rsid w:val="0079398D"/>
    <w:rsid w:val="00796C25"/>
    <w:rsid w:val="007A0007"/>
    <w:rsid w:val="007A01A0"/>
    <w:rsid w:val="007A287C"/>
    <w:rsid w:val="007A3B2A"/>
    <w:rsid w:val="007B0C9D"/>
    <w:rsid w:val="007B5522"/>
    <w:rsid w:val="007B6636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0403"/>
    <w:rsid w:val="00802FFA"/>
    <w:rsid w:val="00810E4B"/>
    <w:rsid w:val="00814BAA"/>
    <w:rsid w:val="00816F0C"/>
    <w:rsid w:val="00817858"/>
    <w:rsid w:val="0082211C"/>
    <w:rsid w:val="00824295"/>
    <w:rsid w:val="00827A65"/>
    <w:rsid w:val="00830473"/>
    <w:rsid w:val="008313F3"/>
    <w:rsid w:val="00840149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3E48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6CFE"/>
    <w:rsid w:val="008B7FFD"/>
    <w:rsid w:val="008C286A"/>
    <w:rsid w:val="008C2920"/>
    <w:rsid w:val="008C4307"/>
    <w:rsid w:val="008D1805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0D0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24DE"/>
    <w:rsid w:val="009B341C"/>
    <w:rsid w:val="009B5747"/>
    <w:rsid w:val="009C0B81"/>
    <w:rsid w:val="009C2363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1788"/>
    <w:rsid w:val="00A01872"/>
    <w:rsid w:val="00A027CC"/>
    <w:rsid w:val="00A0412D"/>
    <w:rsid w:val="00A15832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719E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269C"/>
    <w:rsid w:val="00A83374"/>
    <w:rsid w:val="00A942AE"/>
    <w:rsid w:val="00A96172"/>
    <w:rsid w:val="00A96D52"/>
    <w:rsid w:val="00A97BA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2138"/>
    <w:rsid w:val="00AE56C0"/>
    <w:rsid w:val="00AF7ACC"/>
    <w:rsid w:val="00B00914"/>
    <w:rsid w:val="00B02A8E"/>
    <w:rsid w:val="00B052EE"/>
    <w:rsid w:val="00B1081F"/>
    <w:rsid w:val="00B17438"/>
    <w:rsid w:val="00B2496B"/>
    <w:rsid w:val="00B27499"/>
    <w:rsid w:val="00B3010D"/>
    <w:rsid w:val="00B35151"/>
    <w:rsid w:val="00B366ED"/>
    <w:rsid w:val="00B433F2"/>
    <w:rsid w:val="00B458E8"/>
    <w:rsid w:val="00B5397B"/>
    <w:rsid w:val="00B53EE9"/>
    <w:rsid w:val="00B60F99"/>
    <w:rsid w:val="00B6183E"/>
    <w:rsid w:val="00B6224A"/>
    <w:rsid w:val="00B62809"/>
    <w:rsid w:val="00B65878"/>
    <w:rsid w:val="00B72F2A"/>
    <w:rsid w:val="00B74716"/>
    <w:rsid w:val="00B7675A"/>
    <w:rsid w:val="00B81898"/>
    <w:rsid w:val="00B82DED"/>
    <w:rsid w:val="00B8606B"/>
    <w:rsid w:val="00B878E7"/>
    <w:rsid w:val="00B879CC"/>
    <w:rsid w:val="00B96CA4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3DA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038C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2E1B"/>
    <w:rsid w:val="00CA73D5"/>
    <w:rsid w:val="00CB2FC9"/>
    <w:rsid w:val="00CB5068"/>
    <w:rsid w:val="00CB7D2B"/>
    <w:rsid w:val="00CC1986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E5877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5F89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051D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8D8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6FA1"/>
    <w:rsid w:val="00DE6F44"/>
    <w:rsid w:val="00DF1B58"/>
    <w:rsid w:val="00DF29DB"/>
    <w:rsid w:val="00E009DA"/>
    <w:rsid w:val="00E037D9"/>
    <w:rsid w:val="00E04927"/>
    <w:rsid w:val="00E07B7D"/>
    <w:rsid w:val="00E11A48"/>
    <w:rsid w:val="00E130EB"/>
    <w:rsid w:val="00E162CD"/>
    <w:rsid w:val="00E16D11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A78F8"/>
    <w:rsid w:val="00EB001B"/>
    <w:rsid w:val="00EB1D01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15EF"/>
    <w:rsid w:val="00F4135D"/>
    <w:rsid w:val="00F41F1B"/>
    <w:rsid w:val="00F46BD9"/>
    <w:rsid w:val="00F60BE0"/>
    <w:rsid w:val="00F6280E"/>
    <w:rsid w:val="00F666EC"/>
    <w:rsid w:val="00F7050A"/>
    <w:rsid w:val="00F75533"/>
    <w:rsid w:val="00F76A03"/>
    <w:rsid w:val="00F8036D"/>
    <w:rsid w:val="00F809DC"/>
    <w:rsid w:val="00F86EB0"/>
    <w:rsid w:val="00FA154B"/>
    <w:rsid w:val="00FA3811"/>
    <w:rsid w:val="00FA3B9F"/>
    <w:rsid w:val="00FA3F06"/>
    <w:rsid w:val="00FA4A26"/>
    <w:rsid w:val="00FA6F53"/>
    <w:rsid w:val="00FA7084"/>
    <w:rsid w:val="00FA7BEF"/>
    <w:rsid w:val="00FB1105"/>
    <w:rsid w:val="00FB1929"/>
    <w:rsid w:val="00FB5FD9"/>
    <w:rsid w:val="00FB6713"/>
    <w:rsid w:val="00FB7FFE"/>
    <w:rsid w:val="00FC4C69"/>
    <w:rsid w:val="00FC50CE"/>
    <w:rsid w:val="00FD1398"/>
    <w:rsid w:val="00FD1A52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37E9A"/>
  <w15:docId w15:val="{721FF293-14B6-45CF-857B-393544A0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EA78F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515284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515284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5284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84014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15284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51528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515284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515284"/>
    <w:pPr>
      <w:ind w:left="720"/>
    </w:p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51528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840149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uiPriority w:val="9"/>
    <w:rsid w:val="00515284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Название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LabTitle">
    <w:name w:val="Lab Title"/>
    <w:basedOn w:val="a"/>
    <w:qFormat/>
    <w:rsid w:val="00B65878"/>
    <w:rPr>
      <w:b/>
      <w:sz w:val="32"/>
    </w:rPr>
  </w:style>
  <w:style w:type="paragraph" w:customStyle="1" w:styleId="CMDOutputRed">
    <w:name w:val="CMD Output Red"/>
    <w:basedOn w:val="CMDOutput"/>
    <w:qFormat/>
    <w:rsid w:val="00EA78F8"/>
    <w:rPr>
      <w:color w:val="EE0000"/>
    </w:rPr>
  </w:style>
  <w:style w:type="paragraph" w:customStyle="1" w:styleId="BodyText1">
    <w:name w:val="Body Text1"/>
    <w:basedOn w:val="a"/>
    <w:qFormat/>
    <w:rsid w:val="00B65878"/>
    <w:pPr>
      <w:spacing w:line="240" w:lineRule="auto"/>
    </w:pPr>
    <w:rPr>
      <w:sz w:val="20"/>
    </w:rPr>
  </w:style>
  <w:style w:type="paragraph" w:customStyle="1" w:styleId="CMDRed">
    <w:name w:val="CMD Red"/>
    <w:basedOn w:val="CMD"/>
    <w:qFormat/>
    <w:rsid w:val="00EA78F8"/>
    <w:rPr>
      <w:color w:val="EE0000"/>
    </w:rPr>
  </w:style>
  <w:style w:type="paragraph" w:styleId="aff0">
    <w:name w:val="List Paragraph"/>
    <w:basedOn w:val="a"/>
    <w:uiPriority w:val="34"/>
    <w:unhideWhenUsed/>
    <w:qFormat/>
    <w:rsid w:val="00B65878"/>
    <w:pPr>
      <w:ind w:left="720"/>
    </w:pPr>
  </w:style>
  <w:style w:type="paragraph" w:styleId="aff1">
    <w:name w:val="Normal (Web)"/>
    <w:basedOn w:val="a"/>
    <w:uiPriority w:val="99"/>
    <w:unhideWhenUsed/>
    <w:rsid w:val="00B658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f2">
    <w:name w:val="Revision"/>
    <w:hidden/>
    <w:uiPriority w:val="99"/>
    <w:semiHidden/>
    <w:rsid w:val="00B65878"/>
    <w:rPr>
      <w:sz w:val="22"/>
      <w:szCs w:val="22"/>
    </w:rPr>
  </w:style>
  <w:style w:type="character" w:styleId="aff3">
    <w:name w:val="FollowedHyperlink"/>
    <w:rsid w:val="00B6587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0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22E640B8BE4CA9AD5598A3F8E71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C6854-E03B-4B2C-BF27-268D2DC90C8A}"/>
      </w:docPartPr>
      <w:docPartBody>
        <w:p w:rsidR="00666E41" w:rsidRDefault="00C95FF5">
          <w:pPr>
            <w:pStyle w:val="E122E640B8BE4CA9AD5598A3F8E71F06"/>
          </w:pPr>
          <w:r>
            <w:rPr>
              <w:rStyle w:val="a3"/>
              <w:lang w:val="ru-RU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FF5"/>
    <w:rsid w:val="00190CB2"/>
    <w:rsid w:val="001D217C"/>
    <w:rsid w:val="00250316"/>
    <w:rsid w:val="004B2B31"/>
    <w:rsid w:val="00523EF0"/>
    <w:rsid w:val="00666E41"/>
    <w:rsid w:val="00C95FF5"/>
    <w:rsid w:val="00EB6F0F"/>
    <w:rsid w:val="00F11C97"/>
    <w:rsid w:val="00F16ACF"/>
    <w:rsid w:val="00F43C45"/>
    <w:rsid w:val="00FB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122E640B8BE4CA9AD5598A3F8E71F06">
    <w:name w:val="E122E640B8BE4CA9AD5598A3F8E71F06"/>
  </w:style>
  <w:style w:type="paragraph" w:customStyle="1" w:styleId="6E5BE3201348410AA268E5C187137B52">
    <w:name w:val="6E5BE3201348410AA268E5C187137B52"/>
    <w:rsid w:val="00F11C97"/>
    <w:rPr>
      <w:lang w:val="ru-RU" w:eastAsia="ru-RU"/>
    </w:rPr>
  </w:style>
  <w:style w:type="paragraph" w:customStyle="1" w:styleId="8A079BD3753B4358A1228227630798FB">
    <w:name w:val="8A079BD3753B4358A1228227630798FB"/>
    <w:rsid w:val="00F11C97"/>
    <w:rPr>
      <w:lang w:val="ru-RU" w:eastAsia="ru-RU"/>
    </w:rPr>
  </w:style>
  <w:style w:type="paragraph" w:customStyle="1" w:styleId="5BFF00980D194D39B6B703B48CADA0C9">
    <w:name w:val="5BFF00980D194D39B6B703B48CADA0C9"/>
    <w:rsid w:val="00F11C97"/>
    <w:rPr>
      <w:lang w:val="ru-RU" w:eastAsia="ru-RU"/>
    </w:rPr>
  </w:style>
  <w:style w:type="paragraph" w:customStyle="1" w:styleId="65E88E567EDE4CB0B2E9AD7CFF7CFD5C">
    <w:name w:val="65E88E567EDE4CB0B2E9AD7CFF7CFD5C"/>
    <w:rsid w:val="00F11C97"/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C46CD7-A41D-4C0C-8F28-7FE3ABEF5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197</TotalTime>
  <Pages>1</Pages>
  <Words>1333</Words>
  <Characters>7604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работа. Базовая настройка коммутатора</vt:lpstr>
      <vt:lpstr>Lab - Basic Switch Configuration</vt:lpstr>
    </vt:vector>
  </TitlesOfParts>
  <Company>Cisco Systems, Inc.</Company>
  <LinksUpToDate>false</LinksUpToDate>
  <CharactersWithSpaces>8920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Базовая настройка коммутатора</dc:title>
  <dc:creator>SP</dc:creator>
  <dc:description>2013 г.</dc:description>
  <cp:lastModifiedBy>Учетная запись Майкрософт</cp:lastModifiedBy>
  <cp:revision>12</cp:revision>
  <cp:lastPrinted>2019-10-15T14:59:00Z</cp:lastPrinted>
  <dcterms:created xsi:type="dcterms:W3CDTF">2021-03-03T11:39:00Z</dcterms:created>
  <dcterms:modified xsi:type="dcterms:W3CDTF">2024-01-12T07:14:00Z</dcterms:modified>
</cp:coreProperties>
</file>